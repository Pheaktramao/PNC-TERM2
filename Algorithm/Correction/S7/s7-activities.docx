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F3C0" w14:textId="77777777" w:rsidR="00470DD5" w:rsidRDefault="00470DD5" w:rsidP="00470DD5">
      <w:pPr>
        <w:pStyle w:val="Heading1"/>
      </w:pPr>
    </w:p>
    <w:p w14:paraId="209E01D0" w14:textId="52C8D5A6" w:rsidR="00CE4C11" w:rsidRPr="00622066" w:rsidRDefault="00CE4C11" w:rsidP="00622066">
      <w:pPr>
        <w:pStyle w:val="ListParagraph"/>
        <w:numPr>
          <w:ilvl w:val="0"/>
          <w:numId w:val="26"/>
        </w:numPr>
        <w:rPr>
          <w:rFonts w:ascii="Noto Sans Symbols" w:eastAsia="Times New Roman" w:hAnsi="Noto Sans Symbols"/>
        </w:rPr>
      </w:pPr>
      <w:r>
        <w:t>Input one number word (ex: “1458756”) in the console</w:t>
      </w:r>
    </w:p>
    <w:p w14:paraId="68B84F5E" w14:textId="0039EA26" w:rsidR="00CE4C11" w:rsidRPr="00E63CCC" w:rsidRDefault="00D06D14" w:rsidP="00622066">
      <w:pPr>
        <w:pStyle w:val="ListParagraph"/>
        <w:numPr>
          <w:ilvl w:val="0"/>
          <w:numId w:val="26"/>
        </w:numPr>
      </w:pPr>
      <w:r>
        <w:t xml:space="preserve">Print the sum of numbers which are </w:t>
      </w:r>
      <w:r w:rsidRPr="006E79DA">
        <w:rPr>
          <w:b/>
          <w:bCs/>
        </w:rPr>
        <w:t>before</w:t>
      </w:r>
      <w:r>
        <w:t xml:space="preserve"> the first number 7</w:t>
      </w:r>
      <w:r w:rsidR="00E63CCC" w:rsidRPr="00622066">
        <w:rPr>
          <w:rFonts w:eastAsia="Times New Roman" w:cstheme="minorHAnsi"/>
          <w:color w:val="39424E"/>
          <w:lang w:val="en-GB" w:eastAsia="fr-FR" w:bidi="ar-SA"/>
        </w:rPr>
        <w:t>.</w:t>
      </w:r>
    </w:p>
    <w:p w14:paraId="2EF99E1C" w14:textId="20E37BA5" w:rsidR="00E63CCC" w:rsidRDefault="00E63CCC" w:rsidP="00622066">
      <w:pPr>
        <w:pStyle w:val="ListParagraph"/>
        <w:numPr>
          <w:ilvl w:val="0"/>
          <w:numId w:val="26"/>
        </w:numPr>
      </w:pPr>
      <w:r>
        <w:t>If there is not number 7, print the sum of all numbers.</w:t>
      </w:r>
    </w:p>
    <w:p w14:paraId="76C321B2" w14:textId="1EAC1AA1" w:rsidR="00F615ED" w:rsidRDefault="00F615ED" w:rsidP="00F615ED">
      <w:r>
        <w:t>For the session, we will use black boxes:</w:t>
      </w:r>
    </w:p>
    <w:p w14:paraId="7CA67ED3" w14:textId="19E82FC9" w:rsidR="00F615ED" w:rsidRPr="00D06D14" w:rsidRDefault="00F615ED" w:rsidP="00F615ED">
      <w:r w:rsidRPr="00F615ED">
        <w:rPr>
          <w:noProof/>
        </w:rPr>
        <w:drawing>
          <wp:inline distT="0" distB="0" distL="0" distR="0" wp14:anchorId="7B7DECD6" wp14:editId="568E1448">
            <wp:extent cx="1997049" cy="537277"/>
            <wp:effectExtent l="0" t="0" r="3810" b="0"/>
            <wp:docPr id="1371254506" name="Image 1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54506" name="Image 1" descr="Une image contenant texte, Police, blanc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224" cy="5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D0BB" w14:textId="77777777" w:rsidR="00622066" w:rsidRDefault="00622066" w:rsidP="00622066">
      <w:pPr>
        <w:pStyle w:val="Question"/>
      </w:pPr>
      <w:r>
        <w:t xml:space="preserve">What will be the </w:t>
      </w:r>
      <w:r w:rsidRPr="00622066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622066" w:rsidRPr="00C85074" w14:paraId="288E1CD0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69F15E50" w14:textId="77777777" w:rsidR="00622066" w:rsidRPr="00267592" w:rsidRDefault="00622066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6BBC0EBB" w14:textId="77777777" w:rsidR="00622066" w:rsidRPr="00267592" w:rsidRDefault="00622066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22066" w:rsidRPr="00A63A80" w14:paraId="0338AE57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25C5345F" w14:textId="0E64691D" w:rsidR="00622066" w:rsidRPr="00622066" w:rsidRDefault="00622066" w:rsidP="00C00C74">
            <w:r>
              <w:t>148756</w:t>
            </w:r>
          </w:p>
        </w:tc>
        <w:tc>
          <w:tcPr>
            <w:tcW w:w="6585" w:type="dxa"/>
            <w:vAlign w:val="center"/>
          </w:tcPr>
          <w:p w14:paraId="1976F243" w14:textId="5EEC8BBC" w:rsidR="006E79DA" w:rsidRPr="00A63A80" w:rsidRDefault="006E79DA" w:rsidP="002145A3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13</w:t>
            </w:r>
            <w:r w:rsidR="002145A3">
              <w:rPr>
                <w:rFonts w:eastAsia="Consolas" w:cstheme="minorHAnsi"/>
                <w:lang w:val="en-GB"/>
              </w:rPr>
              <w:t xml:space="preserve"> (13 = 1 + 4 + 8)</w:t>
            </w:r>
          </w:p>
        </w:tc>
      </w:tr>
      <w:tr w:rsidR="00B704B0" w:rsidRPr="00A63A80" w14:paraId="43F8B36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3A2056A7" w14:textId="2757A27A" w:rsidR="00B704B0" w:rsidRDefault="00B704B0" w:rsidP="00B704B0">
            <w:r>
              <w:t>426850</w:t>
            </w:r>
          </w:p>
        </w:tc>
        <w:tc>
          <w:tcPr>
            <w:tcW w:w="6585" w:type="dxa"/>
            <w:vAlign w:val="center"/>
          </w:tcPr>
          <w:p w14:paraId="05A91E36" w14:textId="40BF3618" w:rsidR="00B704B0" w:rsidRDefault="00B704B0" w:rsidP="00B704B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25 (25 = 4 + 2 + 6 + 8 + 5 + 0)</w:t>
            </w:r>
          </w:p>
        </w:tc>
      </w:tr>
      <w:tr w:rsidR="00B704B0" w:rsidRPr="00A63A80" w14:paraId="6C0202C2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760ED8A7" w14:textId="2430ACD6" w:rsidR="00B704B0" w:rsidRDefault="00B704B0" w:rsidP="00B704B0">
            <w:r>
              <w:t>159753</w:t>
            </w:r>
          </w:p>
        </w:tc>
        <w:tc>
          <w:tcPr>
            <w:tcW w:w="6585" w:type="dxa"/>
            <w:vAlign w:val="center"/>
          </w:tcPr>
          <w:p w14:paraId="329A7EDF" w14:textId="77777777" w:rsidR="00B704B0" w:rsidRDefault="00B704B0" w:rsidP="00B704B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B704B0" w:rsidRPr="00A63A80" w14:paraId="3926A960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694ED8C0" w14:textId="1B3C89D1" w:rsidR="00B704B0" w:rsidRDefault="00B704B0" w:rsidP="00B704B0">
            <w:r>
              <w:t>369874</w:t>
            </w:r>
          </w:p>
        </w:tc>
        <w:tc>
          <w:tcPr>
            <w:tcW w:w="6585" w:type="dxa"/>
            <w:vAlign w:val="center"/>
          </w:tcPr>
          <w:p w14:paraId="10DE3F14" w14:textId="77777777" w:rsidR="00B704B0" w:rsidRDefault="00B704B0" w:rsidP="00B704B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B704B0" w:rsidRPr="00A63A80" w14:paraId="21C18434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7E706BA3" w14:textId="6F2C8F7E" w:rsidR="00B704B0" w:rsidRDefault="00B704B0" w:rsidP="00B704B0">
            <w:r>
              <w:t>489632</w:t>
            </w:r>
          </w:p>
        </w:tc>
        <w:tc>
          <w:tcPr>
            <w:tcW w:w="6585" w:type="dxa"/>
            <w:vAlign w:val="center"/>
          </w:tcPr>
          <w:p w14:paraId="39DE5722" w14:textId="77777777" w:rsidR="00B704B0" w:rsidRDefault="00B704B0" w:rsidP="00B704B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0E4F3526" w14:textId="6C82B2DB" w:rsidR="006B70FC" w:rsidRDefault="00F63919" w:rsidP="006B70FC">
      <w:pPr>
        <w:pStyle w:val="Question"/>
        <w:rPr>
          <w:lang w:val="en-GB"/>
        </w:rPr>
      </w:pPr>
      <w:r>
        <w:rPr>
          <w:lang w:val="en-GB"/>
        </w:rPr>
        <w:t>Choose a structure to solve this problem.</w:t>
      </w:r>
    </w:p>
    <w:p w14:paraId="15E384B1" w14:textId="5FC2D345" w:rsidR="00A75C54" w:rsidRDefault="00575152" w:rsidP="00A75C54">
      <w:pPr>
        <w:rPr>
          <w:lang w:val="en-GB"/>
        </w:rPr>
      </w:pPr>
      <w:r w:rsidRPr="00575152">
        <w:rPr>
          <w:noProof/>
          <w:lang w:val="en-GB"/>
        </w:rPr>
        <w:lastRenderedPageBreak/>
        <w:drawing>
          <wp:inline distT="0" distB="0" distL="0" distR="0" wp14:anchorId="502FE504" wp14:editId="103524AE">
            <wp:extent cx="5972810" cy="4414520"/>
            <wp:effectExtent l="0" t="0" r="8890" b="5080"/>
            <wp:docPr id="763123459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23459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7112" w14:textId="00E13F96" w:rsidR="00F63919" w:rsidRDefault="00E777C8" w:rsidP="006B70FC">
      <w:pPr>
        <w:pStyle w:val="Question"/>
        <w:rPr>
          <w:lang w:val="en-GB"/>
        </w:rPr>
      </w:pPr>
      <w:r>
        <w:rPr>
          <w:lang w:val="en-GB"/>
        </w:rPr>
        <w:t xml:space="preserve">Complete the structure you chose with the </w:t>
      </w:r>
      <w:r w:rsidR="00B73A67">
        <w:rPr>
          <w:lang w:val="en-GB"/>
        </w:rPr>
        <w:t>missing treatments</w:t>
      </w:r>
      <w:r w:rsidR="00F63919">
        <w:rPr>
          <w:lang w:val="en-GB"/>
        </w:rPr>
        <w:t>.</w:t>
      </w:r>
    </w:p>
    <w:p w14:paraId="2B21339E" w14:textId="1FA4EC64" w:rsidR="006E79DA" w:rsidRDefault="00B73A67" w:rsidP="006B70FC">
      <w:pPr>
        <w:pStyle w:val="Question"/>
        <w:rPr>
          <w:lang w:val="en-GB"/>
        </w:rPr>
      </w:pPr>
      <w:r>
        <w:rPr>
          <w:lang w:val="en-GB"/>
        </w:rPr>
        <w:t>Find the bug on this code and test it</w:t>
      </w:r>
    </w:p>
    <w:p w14:paraId="4853F04B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word = input()</w:t>
      </w:r>
    </w:p>
    <w:p w14:paraId="57363FBE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pos = 0</w:t>
      </w:r>
    </w:p>
    <w:p w14:paraId="57383556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sum = 0</w:t>
      </w:r>
    </w:p>
    <w:p w14:paraId="226311DD" w14:textId="6C8D2F60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while pos &lt; len(word) </w:t>
      </w:r>
      <w:r w:rsidR="00495362" w:rsidRPr="00E777C8">
        <w:rPr>
          <w:rFonts w:ascii="Consolas" w:hAnsi="Consolas"/>
          <w:lang w:val="en-GB"/>
        </w:rPr>
        <w:t>or</w:t>
      </w:r>
      <w:r w:rsidRPr="00E777C8">
        <w:rPr>
          <w:rFonts w:ascii="Consolas" w:hAnsi="Consolas"/>
          <w:lang w:val="en-GB"/>
        </w:rPr>
        <w:t xml:space="preserve"> word[pos] &lt; 7:</w:t>
      </w:r>
    </w:p>
    <w:p w14:paraId="4DB11B29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    sum += int(word[pos])</w:t>
      </w:r>
    </w:p>
    <w:p w14:paraId="1E6BBF80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    pos += 1</w:t>
      </w:r>
    </w:p>
    <w:p w14:paraId="270DA584" w14:textId="269E4F8B" w:rsidR="000F16DB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print(sum)</w:t>
      </w:r>
    </w:p>
    <w:p w14:paraId="28BBBE32" w14:textId="498E390E" w:rsidR="00874E49" w:rsidRDefault="00874E49" w:rsidP="00874E49">
      <w:pPr>
        <w:pStyle w:val="Question"/>
        <w:rPr>
          <w:lang w:val="en-GB"/>
        </w:rPr>
      </w:pPr>
      <w:r>
        <w:rPr>
          <w:lang w:val="en-GB"/>
        </w:rPr>
        <w:t xml:space="preserve">Implement </w:t>
      </w:r>
      <w:r w:rsidR="00B73A67">
        <w:rPr>
          <w:lang w:val="en-GB"/>
        </w:rPr>
        <w:t>another version using a FOR loop, and test it</w:t>
      </w:r>
    </w:p>
    <w:p w14:paraId="1668392A" w14:textId="77777777" w:rsidR="00874E49" w:rsidRDefault="00874E49" w:rsidP="00874E49">
      <w:pPr>
        <w:pStyle w:val="Instructions"/>
        <w:rPr>
          <w:lang w:val="en-GB"/>
        </w:rPr>
      </w:pPr>
    </w:p>
    <w:p w14:paraId="62F49195" w14:textId="77777777" w:rsidR="00874E49" w:rsidRDefault="00874E49" w:rsidP="00874E49">
      <w:pPr>
        <w:pStyle w:val="Instructions"/>
        <w:rPr>
          <w:lang w:val="en-GB"/>
        </w:rPr>
      </w:pPr>
    </w:p>
    <w:p w14:paraId="165D00FC" w14:textId="77777777" w:rsidR="00620E37" w:rsidRDefault="00620E37" w:rsidP="00874E49">
      <w:pPr>
        <w:pStyle w:val="Instructions"/>
        <w:rPr>
          <w:lang w:val="en-GB"/>
        </w:rPr>
      </w:pPr>
    </w:p>
    <w:p w14:paraId="0ADDB9DB" w14:textId="77777777" w:rsidR="00620E37" w:rsidRDefault="00620E37" w:rsidP="00874E49">
      <w:pPr>
        <w:pStyle w:val="Instructions"/>
        <w:rPr>
          <w:lang w:val="en-GB"/>
        </w:rPr>
      </w:pPr>
    </w:p>
    <w:p w14:paraId="7C0F47CD" w14:textId="77777777" w:rsidR="00620E37" w:rsidRDefault="00620E37" w:rsidP="00874E49">
      <w:pPr>
        <w:pStyle w:val="Instructions"/>
        <w:rPr>
          <w:lang w:val="en-GB"/>
        </w:rPr>
      </w:pPr>
    </w:p>
    <w:p w14:paraId="2F9BC15D" w14:textId="77777777" w:rsidR="00620E37" w:rsidRDefault="00620E37" w:rsidP="00874E49">
      <w:pPr>
        <w:pStyle w:val="Instructions"/>
        <w:rPr>
          <w:lang w:val="en-GB"/>
        </w:rPr>
      </w:pPr>
    </w:p>
    <w:p w14:paraId="23FE7CA0" w14:textId="77777777" w:rsidR="00874E49" w:rsidRDefault="00874E49" w:rsidP="00874E49">
      <w:pPr>
        <w:pStyle w:val="Instructions"/>
        <w:rPr>
          <w:lang w:val="en-GB"/>
        </w:rPr>
      </w:pPr>
    </w:p>
    <w:p w14:paraId="12774F80" w14:textId="77777777" w:rsidR="00874E49" w:rsidRDefault="00874E49" w:rsidP="00874E49">
      <w:pPr>
        <w:pStyle w:val="Instructions"/>
        <w:rPr>
          <w:lang w:val="en-GB"/>
        </w:rPr>
      </w:pPr>
    </w:p>
    <w:p w14:paraId="35BD1D0C" w14:textId="77777777" w:rsidR="00874E49" w:rsidRDefault="00874E49" w:rsidP="00874E49">
      <w:pPr>
        <w:pStyle w:val="Instructions"/>
        <w:rPr>
          <w:lang w:val="en-GB"/>
        </w:rPr>
      </w:pPr>
    </w:p>
    <w:p w14:paraId="0D6E5A88" w14:textId="77777777" w:rsidR="00874E49" w:rsidRDefault="00874E49" w:rsidP="00874E49">
      <w:pPr>
        <w:pStyle w:val="Instructions"/>
        <w:rPr>
          <w:lang w:val="en-GB"/>
        </w:rPr>
      </w:pPr>
    </w:p>
    <w:p w14:paraId="24C799D3" w14:textId="77777777" w:rsidR="006B70FC" w:rsidRDefault="006B70FC" w:rsidP="006B70FC">
      <w:pPr>
        <w:pStyle w:val="Heading1"/>
      </w:pPr>
    </w:p>
    <w:p w14:paraId="1864F119" w14:textId="77777777" w:rsidR="006B70FC" w:rsidRPr="00622066" w:rsidRDefault="006B70FC" w:rsidP="006B70FC">
      <w:pPr>
        <w:pStyle w:val="ListParagraph"/>
        <w:numPr>
          <w:ilvl w:val="0"/>
          <w:numId w:val="26"/>
        </w:numPr>
        <w:rPr>
          <w:rFonts w:ascii="Noto Sans Symbols" w:eastAsia="Times New Roman" w:hAnsi="Noto Sans Symbols"/>
        </w:rPr>
      </w:pPr>
      <w:r>
        <w:t>Input one number word (ex: “1458756”) in the console</w:t>
      </w:r>
    </w:p>
    <w:p w14:paraId="7381FD75" w14:textId="6065CBB8" w:rsidR="006B70FC" w:rsidRPr="00E63CCC" w:rsidRDefault="006B70FC" w:rsidP="006B70FC">
      <w:pPr>
        <w:pStyle w:val="ListParagraph"/>
        <w:numPr>
          <w:ilvl w:val="0"/>
          <w:numId w:val="26"/>
        </w:numPr>
      </w:pPr>
      <w:r>
        <w:t xml:space="preserve">Print the sum of numbers which are </w:t>
      </w:r>
      <w:r>
        <w:rPr>
          <w:b/>
          <w:bCs/>
        </w:rPr>
        <w:t>after</w:t>
      </w:r>
      <w:r>
        <w:t xml:space="preserve"> the first number 7</w:t>
      </w:r>
      <w:r w:rsidRPr="00622066">
        <w:rPr>
          <w:rFonts w:eastAsia="Times New Roman" w:cstheme="minorHAnsi"/>
          <w:color w:val="39424E"/>
          <w:lang w:val="en-GB" w:eastAsia="fr-FR" w:bidi="ar-SA"/>
        </w:rPr>
        <w:t>.</w:t>
      </w:r>
    </w:p>
    <w:p w14:paraId="5CE5663E" w14:textId="7772CA4D" w:rsidR="006B70FC" w:rsidRPr="00D06D14" w:rsidRDefault="006B70FC" w:rsidP="006B70FC">
      <w:pPr>
        <w:pStyle w:val="ListParagraph"/>
        <w:numPr>
          <w:ilvl w:val="0"/>
          <w:numId w:val="26"/>
        </w:numPr>
      </w:pPr>
      <w:r>
        <w:t xml:space="preserve">If there is not number 7, print </w:t>
      </w:r>
      <w:r w:rsidR="00565462">
        <w:t>0</w:t>
      </w:r>
    </w:p>
    <w:p w14:paraId="6790325C" w14:textId="77777777" w:rsidR="006B70FC" w:rsidRDefault="006B70FC" w:rsidP="00004010">
      <w:pPr>
        <w:pStyle w:val="Question"/>
        <w:numPr>
          <w:ilvl w:val="0"/>
          <w:numId w:val="29"/>
        </w:numPr>
      </w:pPr>
      <w:r>
        <w:t xml:space="preserve">What will be the </w:t>
      </w:r>
      <w:r w:rsidRPr="00004010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6B70FC" w:rsidRPr="00C85074" w14:paraId="61FDDF6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21E8EB76" w14:textId="77777777" w:rsidR="006B70FC" w:rsidRPr="00267592" w:rsidRDefault="006B70FC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F9DC0E4" w14:textId="77777777" w:rsidR="006B70FC" w:rsidRPr="00267592" w:rsidRDefault="006B70FC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B70FC" w:rsidRPr="00A63A80" w14:paraId="38248354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6370D79F" w14:textId="77777777" w:rsidR="006B70FC" w:rsidRPr="00622066" w:rsidRDefault="006B70FC" w:rsidP="00C00C74">
            <w:r>
              <w:t>148756</w:t>
            </w:r>
          </w:p>
        </w:tc>
        <w:tc>
          <w:tcPr>
            <w:tcW w:w="6585" w:type="dxa"/>
            <w:vAlign w:val="center"/>
          </w:tcPr>
          <w:p w14:paraId="7B0CE119" w14:textId="57EEEC49" w:rsidR="006B70FC" w:rsidRPr="00A63A80" w:rsidRDefault="001C712F" w:rsidP="00C00C7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11</w:t>
            </w:r>
          </w:p>
        </w:tc>
      </w:tr>
      <w:tr w:rsidR="006B70FC" w:rsidRPr="00C85074" w14:paraId="70738DF9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6BCF021B" w14:textId="57A5BE42" w:rsidR="006B70FC" w:rsidRPr="00C85074" w:rsidRDefault="00B704B0" w:rsidP="00C00C74">
            <w:pPr>
              <w:jc w:val="left"/>
            </w:pPr>
            <w:r>
              <w:t>426850</w:t>
            </w:r>
          </w:p>
        </w:tc>
        <w:tc>
          <w:tcPr>
            <w:tcW w:w="6585" w:type="dxa"/>
            <w:vAlign w:val="center"/>
          </w:tcPr>
          <w:p w14:paraId="7F90C8C8" w14:textId="2B84608B" w:rsidR="006B70FC" w:rsidRPr="00C85074" w:rsidRDefault="00E62F2B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</w:tr>
      <w:tr w:rsidR="006B70FC" w:rsidRPr="00C85074" w14:paraId="7299968F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1C1A8A43" w14:textId="77777777" w:rsidR="006B70FC" w:rsidRDefault="006B70FC" w:rsidP="00C00C74">
            <w:pPr>
              <w:jc w:val="left"/>
            </w:pPr>
            <w:r>
              <w:t>159753</w:t>
            </w:r>
          </w:p>
        </w:tc>
        <w:tc>
          <w:tcPr>
            <w:tcW w:w="6585" w:type="dxa"/>
            <w:vAlign w:val="center"/>
          </w:tcPr>
          <w:p w14:paraId="4DB76F62" w14:textId="77777777" w:rsidR="006B70FC" w:rsidRDefault="00E62F2B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8</w:t>
            </w:r>
          </w:p>
          <w:p w14:paraId="4136E91B" w14:textId="50BAC6B3" w:rsidR="00E62F2B" w:rsidRPr="00C85074" w:rsidRDefault="00E62F2B" w:rsidP="00C00C74">
            <w:pPr>
              <w:jc w:val="left"/>
              <w:rPr>
                <w:rFonts w:eastAsia="Consolas" w:cstheme="minorHAnsi"/>
              </w:rPr>
            </w:pPr>
          </w:p>
        </w:tc>
      </w:tr>
      <w:tr w:rsidR="006B70FC" w:rsidRPr="00C85074" w14:paraId="22B950F4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0931DF6B" w14:textId="44943E34" w:rsidR="006B70FC" w:rsidRDefault="00B704B0" w:rsidP="00C00C74">
            <w:pPr>
              <w:jc w:val="left"/>
            </w:pPr>
            <w:r>
              <w:t>369874</w:t>
            </w:r>
          </w:p>
        </w:tc>
        <w:tc>
          <w:tcPr>
            <w:tcW w:w="6585" w:type="dxa"/>
            <w:vAlign w:val="center"/>
          </w:tcPr>
          <w:p w14:paraId="5954BBE6" w14:textId="2865AA74" w:rsidR="006B70FC" w:rsidRPr="00C85074" w:rsidRDefault="00E62F2B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</w:tc>
      </w:tr>
    </w:tbl>
    <w:p w14:paraId="531D6B22" w14:textId="77777777" w:rsidR="00004010" w:rsidRDefault="00004010" w:rsidP="00004010">
      <w:pPr>
        <w:pStyle w:val="Question"/>
      </w:pPr>
      <w:r>
        <w:t>Analyze</w:t>
      </w:r>
      <w:r w:rsidRPr="00004010">
        <w:rPr>
          <w:b/>
        </w:rPr>
        <w:t xml:space="preserve"> the </w:t>
      </w:r>
      <w:r w:rsidRPr="00004010">
        <w:rPr>
          <w:b/>
          <w:color w:val="000000" w:themeColor="text1"/>
        </w:rPr>
        <w:t>symbols</w:t>
      </w:r>
      <w:r w:rsidRPr="00004010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004010" w14:paraId="17AE957C" w14:textId="77777777" w:rsidTr="00C00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2AA3C9C6" w14:textId="77777777" w:rsidR="00004010" w:rsidRDefault="00004010" w:rsidP="00C00C74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8808346" w14:textId="77777777" w:rsidR="00004010" w:rsidRDefault="00004010" w:rsidP="00C0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2539062C" w14:textId="77777777" w:rsidR="00004010" w:rsidRDefault="00004010" w:rsidP="00C0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004010" w14:paraId="515E960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FA9852C" w14:textId="77777777" w:rsidR="00004010" w:rsidRDefault="00004010" w:rsidP="00C00C74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110B8B" wp14:editId="4CF4C397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81734872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062D8" id="Rectangle 1" o:spid="_x0000_s1026" style="position:absolute;margin-left:81.7pt;margin-top:-.9pt;width:52.6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4566BBA1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1138F6BE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4010" w14:paraId="24FE7006" w14:textId="77777777" w:rsidTr="00C00C7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4AECE42" w14:textId="77777777" w:rsidR="00004010" w:rsidRDefault="00004010" w:rsidP="00C00C74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5004781" wp14:editId="56C3FCEC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560015753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60DC3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312B7E8A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6CA22F53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010" w14:paraId="310A6C12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501C6D2C" w14:textId="77777777" w:rsidR="00004010" w:rsidRDefault="00004010" w:rsidP="00C00C74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CADA81" wp14:editId="7C2D487F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66908696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178A8" id="Losange 6" o:spid="_x0000_s1026" type="#_x0000_t4" style="position:absolute;margin-left:79.5pt;margin-top:-.8pt;width:54.4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D950666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092379F5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4010" w14:paraId="64A6F4FA" w14:textId="77777777" w:rsidTr="00C00C7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77E0ADA0" w14:textId="77777777" w:rsidR="00004010" w:rsidRPr="004B6DA6" w:rsidRDefault="00004010" w:rsidP="00C00C74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4334D5" wp14:editId="5D4EC397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2140989960" name="Parallélogram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00200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0171D115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066ED325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3A218F" w14:textId="4DA3B2FD" w:rsidR="006E79DA" w:rsidRDefault="00B73A67" w:rsidP="00004010">
      <w:pPr>
        <w:pStyle w:val="Question"/>
        <w:rPr>
          <w:lang w:val="en-GB"/>
        </w:rPr>
      </w:pPr>
      <w:r>
        <w:rPr>
          <w:lang w:val="en-GB"/>
        </w:rPr>
        <w:t xml:space="preserve">Change the code </w:t>
      </w:r>
      <w:r w:rsidR="002C3AA1">
        <w:rPr>
          <w:lang w:val="en-GB"/>
        </w:rPr>
        <w:t>of exercise</w:t>
      </w:r>
      <w:r w:rsidR="00C44A96">
        <w:rPr>
          <w:lang w:val="en-GB"/>
        </w:rPr>
        <w:t xml:space="preserve"> 1</w:t>
      </w:r>
      <w:r>
        <w:rPr>
          <w:lang w:val="en-GB"/>
        </w:rPr>
        <w:t xml:space="preserve"> (Q2) </w:t>
      </w:r>
      <w:r w:rsidR="00004010">
        <w:rPr>
          <w:lang w:val="en-GB"/>
        </w:rPr>
        <w:t xml:space="preserve">to </w:t>
      </w:r>
      <w:r w:rsidR="00C44A96">
        <w:rPr>
          <w:lang w:val="en-GB"/>
        </w:rPr>
        <w:t>solve this similar problem.</w:t>
      </w:r>
    </w:p>
    <w:p w14:paraId="0CB2659A" w14:textId="77777777" w:rsidR="00904310" w:rsidRDefault="00904310" w:rsidP="00904310">
      <w:pPr>
        <w:pStyle w:val="Instructions"/>
        <w:rPr>
          <w:lang w:val="en-GB"/>
        </w:rPr>
      </w:pPr>
    </w:p>
    <w:p w14:paraId="33085D08" w14:textId="77777777" w:rsidR="00904310" w:rsidRDefault="00904310" w:rsidP="00904310">
      <w:pPr>
        <w:pStyle w:val="Instructions"/>
        <w:rPr>
          <w:lang w:val="en-GB"/>
        </w:rPr>
      </w:pPr>
    </w:p>
    <w:p w14:paraId="237FD201" w14:textId="77777777" w:rsidR="00904310" w:rsidRDefault="00904310" w:rsidP="00904310">
      <w:pPr>
        <w:pStyle w:val="Instructions"/>
        <w:rPr>
          <w:lang w:val="en-GB"/>
        </w:rPr>
      </w:pPr>
    </w:p>
    <w:p w14:paraId="45733E3F" w14:textId="77777777" w:rsidR="00904310" w:rsidRDefault="00904310" w:rsidP="00904310">
      <w:pPr>
        <w:pStyle w:val="Instructions"/>
        <w:rPr>
          <w:lang w:val="en-GB"/>
        </w:rPr>
      </w:pPr>
    </w:p>
    <w:p w14:paraId="21456CD0" w14:textId="77777777" w:rsidR="00904310" w:rsidRDefault="00904310" w:rsidP="00904310">
      <w:pPr>
        <w:pStyle w:val="Instructions"/>
        <w:rPr>
          <w:lang w:val="en-GB"/>
        </w:rPr>
      </w:pPr>
    </w:p>
    <w:p w14:paraId="716D1F44" w14:textId="77777777" w:rsidR="00904310" w:rsidRDefault="00904310" w:rsidP="00904310">
      <w:pPr>
        <w:pStyle w:val="Instructions"/>
        <w:rPr>
          <w:lang w:val="en-GB"/>
        </w:rPr>
      </w:pPr>
    </w:p>
    <w:p w14:paraId="240FD43C" w14:textId="77777777" w:rsidR="00904310" w:rsidRDefault="00904310" w:rsidP="00904310">
      <w:pPr>
        <w:pStyle w:val="Instructions"/>
        <w:rPr>
          <w:lang w:val="en-GB"/>
        </w:rPr>
      </w:pPr>
    </w:p>
    <w:p w14:paraId="5B298DD0" w14:textId="77777777" w:rsidR="00904310" w:rsidRDefault="00904310" w:rsidP="00904310">
      <w:pPr>
        <w:pStyle w:val="Instructions"/>
        <w:rPr>
          <w:lang w:val="en-GB"/>
        </w:rPr>
      </w:pPr>
    </w:p>
    <w:p w14:paraId="77823C39" w14:textId="77777777" w:rsidR="00904310" w:rsidRDefault="00904310" w:rsidP="00904310">
      <w:pPr>
        <w:pStyle w:val="Instructions"/>
        <w:rPr>
          <w:lang w:val="en-GB"/>
        </w:rPr>
      </w:pPr>
    </w:p>
    <w:p w14:paraId="63D83CB8" w14:textId="77777777" w:rsidR="00904310" w:rsidRDefault="00904310" w:rsidP="00904310">
      <w:pPr>
        <w:pStyle w:val="Instructions"/>
        <w:rPr>
          <w:lang w:val="en-GB"/>
        </w:rPr>
      </w:pPr>
    </w:p>
    <w:p w14:paraId="4689BC64" w14:textId="77777777" w:rsidR="00904310" w:rsidRDefault="00904310" w:rsidP="00904310">
      <w:pPr>
        <w:pStyle w:val="Instructions"/>
        <w:rPr>
          <w:lang w:val="en-GB"/>
        </w:rPr>
      </w:pPr>
    </w:p>
    <w:p w14:paraId="6D9989A2" w14:textId="77777777" w:rsidR="00904310" w:rsidRDefault="00904310" w:rsidP="00904310">
      <w:pPr>
        <w:pStyle w:val="Instructions"/>
        <w:rPr>
          <w:lang w:val="en-GB"/>
        </w:rPr>
      </w:pPr>
    </w:p>
    <w:p w14:paraId="1CE11D56" w14:textId="77777777" w:rsidR="00904310" w:rsidRDefault="00904310" w:rsidP="00904310">
      <w:pPr>
        <w:pStyle w:val="Instructions"/>
        <w:rPr>
          <w:lang w:val="en-GB"/>
        </w:rPr>
      </w:pPr>
    </w:p>
    <w:p w14:paraId="46D44E7C" w14:textId="77777777" w:rsidR="00904310" w:rsidRDefault="00904310" w:rsidP="00904310">
      <w:pPr>
        <w:pStyle w:val="Instructions"/>
        <w:rPr>
          <w:lang w:val="en-GB"/>
        </w:rPr>
      </w:pPr>
    </w:p>
    <w:p w14:paraId="29FEDA9E" w14:textId="77777777" w:rsidR="00904310" w:rsidRDefault="00904310" w:rsidP="00904310">
      <w:pPr>
        <w:pStyle w:val="Instructions"/>
        <w:rPr>
          <w:lang w:val="en-GB"/>
        </w:rPr>
      </w:pPr>
    </w:p>
    <w:p w14:paraId="28F1B086" w14:textId="77777777" w:rsidR="00904310" w:rsidRDefault="00904310" w:rsidP="00904310">
      <w:pPr>
        <w:pStyle w:val="Instructions"/>
        <w:rPr>
          <w:lang w:val="en-GB"/>
        </w:rPr>
      </w:pPr>
    </w:p>
    <w:p w14:paraId="47AE34A2" w14:textId="77777777" w:rsidR="00BA4A2B" w:rsidRDefault="00BA4A2B" w:rsidP="00BA4A2B">
      <w:pPr>
        <w:pStyle w:val="Heading1"/>
        <w:rPr>
          <w:lang w:val="en-GB"/>
        </w:rPr>
      </w:pPr>
    </w:p>
    <w:p w14:paraId="18C8003A" w14:textId="4D3B1FA4" w:rsidR="004B1B34" w:rsidRPr="007A6888" w:rsidRDefault="004B1B34" w:rsidP="007A688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4B1B34">
        <w:t xml:space="preserve">Input a </w:t>
      </w:r>
      <w:r w:rsidRPr="007A6888">
        <w:rPr>
          <w:b/>
          <w:bCs/>
        </w:rPr>
        <w:t xml:space="preserve">text </w:t>
      </w:r>
      <w:r w:rsidRPr="004B1B34">
        <w:t>in the console</w:t>
      </w:r>
      <w:r w:rsidR="007A6888">
        <w:t>.</w:t>
      </w:r>
    </w:p>
    <w:p w14:paraId="4BBD7D32" w14:textId="523EAD36" w:rsidR="004B1B34" w:rsidRPr="004B1B34" w:rsidRDefault="000A6E58" w:rsidP="007A6888">
      <w:pPr>
        <w:pStyle w:val="ListParagraph"/>
        <w:numPr>
          <w:ilvl w:val="0"/>
          <w:numId w:val="32"/>
        </w:numPr>
      </w:pPr>
      <w:r w:rsidRPr="000A6E58">
        <w:t>Count the number of times the "ab" pattern appears in a string.</w:t>
      </w:r>
    </w:p>
    <w:p w14:paraId="60B7ADC4" w14:textId="77777777" w:rsidR="007A6888" w:rsidRDefault="007A6888" w:rsidP="007A6888">
      <w:pPr>
        <w:pStyle w:val="Question"/>
        <w:numPr>
          <w:ilvl w:val="0"/>
          <w:numId w:val="33"/>
        </w:numPr>
      </w:pPr>
      <w:r>
        <w:t xml:space="preserve">What will be the </w:t>
      </w:r>
      <w:r w:rsidRPr="007A6888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7A6888" w:rsidRPr="00C85074" w14:paraId="683C6A39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019226CD" w14:textId="77777777" w:rsidR="007A6888" w:rsidRPr="00267592" w:rsidRDefault="007A6888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EE73DD8" w14:textId="77777777" w:rsidR="007A6888" w:rsidRPr="00267592" w:rsidRDefault="007A6888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A6888" w:rsidRPr="00A63A80" w14:paraId="640C6B9E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70C40171" w14:textId="364FC076" w:rsidR="007A6888" w:rsidRPr="00622066" w:rsidRDefault="00904C40" w:rsidP="00C00C74">
            <w:r>
              <w:t>a</w:t>
            </w:r>
            <w:r w:rsidR="007A6888" w:rsidRPr="004B1B34">
              <w:t>bc</w:t>
            </w:r>
            <w:r>
              <w:t>dvqzaxb</w:t>
            </w:r>
          </w:p>
        </w:tc>
        <w:tc>
          <w:tcPr>
            <w:tcW w:w="4820" w:type="dxa"/>
            <w:vAlign w:val="center"/>
          </w:tcPr>
          <w:p w14:paraId="2A784C1B" w14:textId="5AA20110" w:rsidR="007A6888" w:rsidRPr="00A63A80" w:rsidRDefault="00904C40" w:rsidP="00C00C7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</w:t>
            </w:r>
          </w:p>
        </w:tc>
      </w:tr>
      <w:tr w:rsidR="007A6888" w:rsidRPr="00C85074" w14:paraId="69E3583A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4B8974FF" w14:textId="2C973FB7" w:rsidR="007A6888" w:rsidRPr="00C85074" w:rsidRDefault="007A6888" w:rsidP="00C00C74">
            <w:pPr>
              <w:jc w:val="left"/>
            </w:pPr>
            <w:r w:rsidRPr="004B1B34">
              <w:t>ab</w:t>
            </w:r>
            <w:r w:rsidR="00904C40">
              <w:t>a</w:t>
            </w:r>
            <w:r w:rsidRPr="004B1B34">
              <w:t>cab</w:t>
            </w:r>
          </w:p>
        </w:tc>
        <w:tc>
          <w:tcPr>
            <w:tcW w:w="4820" w:type="dxa"/>
            <w:vAlign w:val="center"/>
          </w:tcPr>
          <w:p w14:paraId="735A4A5A" w14:textId="52F88D5E" w:rsidR="007A6888" w:rsidRPr="00C85074" w:rsidRDefault="003C4510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</w:t>
            </w:r>
          </w:p>
        </w:tc>
      </w:tr>
      <w:tr w:rsidR="007A6888" w:rsidRPr="00C85074" w14:paraId="0B6F1026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51E2C87B" w14:textId="6FFDD837" w:rsidR="007A6888" w:rsidRPr="004B1B34" w:rsidRDefault="003C4510" w:rsidP="00C00C74">
            <w:pPr>
              <w:jc w:val="left"/>
            </w:pPr>
            <w:r>
              <w:t>bababacab</w:t>
            </w:r>
          </w:p>
        </w:tc>
        <w:tc>
          <w:tcPr>
            <w:tcW w:w="4820" w:type="dxa"/>
            <w:vAlign w:val="center"/>
          </w:tcPr>
          <w:p w14:paraId="0431F420" w14:textId="2454228C" w:rsidR="007A6888" w:rsidRDefault="003C4510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3</w:t>
            </w:r>
          </w:p>
        </w:tc>
      </w:tr>
      <w:tr w:rsidR="007A6888" w:rsidRPr="00C85074" w14:paraId="730CB6DA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3420A00A" w14:textId="59055FA0" w:rsidR="007A6888" w:rsidRDefault="007A6888" w:rsidP="007A6888">
            <w:r w:rsidRPr="004B1B34">
              <w:t>ab</w:t>
            </w:r>
            <w:r w:rsidR="003C4510">
              <w:t>dv</w:t>
            </w:r>
            <w:r w:rsidRPr="004B1B34">
              <w:t>cb</w:t>
            </w:r>
            <w:r w:rsidR="00B92732">
              <w:t>a</w:t>
            </w:r>
            <w:r w:rsidR="003C4510">
              <w:t>a</w:t>
            </w:r>
            <w:r w:rsidR="00B92732">
              <w:t>c</w:t>
            </w:r>
          </w:p>
        </w:tc>
        <w:tc>
          <w:tcPr>
            <w:tcW w:w="4820" w:type="dxa"/>
            <w:vAlign w:val="center"/>
          </w:tcPr>
          <w:p w14:paraId="62A8713A" w14:textId="77777777" w:rsidR="007A6888" w:rsidRDefault="007A6888" w:rsidP="00C00C74">
            <w:pPr>
              <w:jc w:val="left"/>
              <w:rPr>
                <w:rFonts w:eastAsia="Consolas" w:cstheme="minorHAnsi"/>
              </w:rPr>
            </w:pPr>
          </w:p>
        </w:tc>
      </w:tr>
      <w:tr w:rsidR="007A6888" w:rsidRPr="00C85074" w14:paraId="62B225FF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36FCE9AA" w14:textId="2D44A7A3" w:rsidR="007A6888" w:rsidRPr="004B1B34" w:rsidRDefault="003C4510" w:rsidP="007A6888">
            <w:r>
              <w:t>a</w:t>
            </w:r>
            <w:r w:rsidR="007A6888">
              <w:t>cb</w:t>
            </w:r>
          </w:p>
        </w:tc>
        <w:tc>
          <w:tcPr>
            <w:tcW w:w="4820" w:type="dxa"/>
            <w:vAlign w:val="center"/>
          </w:tcPr>
          <w:p w14:paraId="1F9CF00F" w14:textId="77777777" w:rsidR="007A6888" w:rsidRDefault="007A6888" w:rsidP="00C00C74">
            <w:pPr>
              <w:jc w:val="left"/>
              <w:rPr>
                <w:rFonts w:eastAsia="Consolas" w:cstheme="minorHAnsi"/>
              </w:rPr>
            </w:pPr>
          </w:p>
        </w:tc>
      </w:tr>
      <w:tr w:rsidR="007A6888" w:rsidRPr="00C85074" w14:paraId="57247A63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3996D8EB" w14:textId="3F637873" w:rsidR="007A6888" w:rsidRDefault="007A6888" w:rsidP="007A6888">
            <w:r w:rsidRPr="004B1B34">
              <w:t>abcabcabc</w:t>
            </w:r>
          </w:p>
        </w:tc>
        <w:tc>
          <w:tcPr>
            <w:tcW w:w="4820" w:type="dxa"/>
            <w:vAlign w:val="center"/>
          </w:tcPr>
          <w:p w14:paraId="6B0C6FA8" w14:textId="77777777" w:rsidR="007A6888" w:rsidRDefault="007A6888" w:rsidP="00C00C74">
            <w:pPr>
              <w:jc w:val="left"/>
              <w:rPr>
                <w:rFonts w:eastAsia="Consolas" w:cstheme="minorHAnsi"/>
              </w:rPr>
            </w:pPr>
          </w:p>
        </w:tc>
      </w:tr>
      <w:tr w:rsidR="007A6888" w:rsidRPr="00C85074" w14:paraId="026FD46E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7958C2B7" w14:textId="35FA00AC" w:rsidR="007A6888" w:rsidRPr="004B1B34" w:rsidRDefault="003C4510" w:rsidP="007A6888">
            <w:r>
              <w:t>b</w:t>
            </w:r>
            <w:r w:rsidR="007A6888">
              <w:t>ca</w:t>
            </w:r>
            <w:r>
              <w:t>cbab</w:t>
            </w:r>
          </w:p>
        </w:tc>
        <w:tc>
          <w:tcPr>
            <w:tcW w:w="4820" w:type="dxa"/>
            <w:vAlign w:val="center"/>
          </w:tcPr>
          <w:p w14:paraId="5D32D705" w14:textId="77777777" w:rsidR="007A6888" w:rsidRDefault="007A6888" w:rsidP="00C00C74">
            <w:pPr>
              <w:jc w:val="left"/>
              <w:rPr>
                <w:rFonts w:eastAsia="Consolas" w:cstheme="minorHAnsi"/>
              </w:rPr>
            </w:pPr>
          </w:p>
        </w:tc>
      </w:tr>
    </w:tbl>
    <w:p w14:paraId="38DB6CC3" w14:textId="18F61B92" w:rsidR="000909A3" w:rsidRDefault="006E361B" w:rsidP="0032626C">
      <w:pPr>
        <w:pStyle w:val="Question"/>
        <w:rPr>
          <w:lang w:val="en-GB"/>
        </w:rPr>
      </w:pPr>
      <w:r w:rsidRPr="004D2B39">
        <w:rPr>
          <w:lang w:val="en-GB"/>
        </w:rPr>
        <w:t xml:space="preserve">Analyse the </w:t>
      </w:r>
      <w:r w:rsidR="004D2B39">
        <w:rPr>
          <w:lang w:val="en-GB"/>
        </w:rPr>
        <w:t>problem and propose a flowchart.</w:t>
      </w:r>
    </w:p>
    <w:p w14:paraId="41FB84A6" w14:textId="77777777" w:rsidR="007374E3" w:rsidRDefault="007374E3" w:rsidP="007374E3">
      <w:pPr>
        <w:pStyle w:val="Instructions"/>
        <w:rPr>
          <w:lang w:val="en-GB"/>
        </w:rPr>
      </w:pPr>
    </w:p>
    <w:p w14:paraId="63DB5B29" w14:textId="77777777" w:rsidR="007374E3" w:rsidRDefault="007374E3" w:rsidP="007374E3">
      <w:pPr>
        <w:pStyle w:val="Instructions"/>
        <w:rPr>
          <w:lang w:val="en-GB"/>
        </w:rPr>
      </w:pPr>
    </w:p>
    <w:p w14:paraId="06992F83" w14:textId="77777777" w:rsidR="007374E3" w:rsidRDefault="007374E3" w:rsidP="007374E3">
      <w:pPr>
        <w:pStyle w:val="Instructions"/>
        <w:rPr>
          <w:lang w:val="en-GB"/>
        </w:rPr>
      </w:pPr>
    </w:p>
    <w:p w14:paraId="18A1AEA5" w14:textId="77777777" w:rsidR="007374E3" w:rsidRDefault="007374E3" w:rsidP="007374E3">
      <w:pPr>
        <w:pStyle w:val="Instructions"/>
        <w:rPr>
          <w:lang w:val="en-GB"/>
        </w:rPr>
      </w:pPr>
    </w:p>
    <w:p w14:paraId="0DFA3E26" w14:textId="77777777" w:rsidR="007374E3" w:rsidRDefault="007374E3" w:rsidP="007374E3">
      <w:pPr>
        <w:pStyle w:val="Instructions"/>
        <w:rPr>
          <w:lang w:val="en-GB"/>
        </w:rPr>
      </w:pPr>
    </w:p>
    <w:p w14:paraId="331F9598" w14:textId="348C7FFD" w:rsidR="004D2B39" w:rsidRDefault="004D2B39" w:rsidP="0032626C">
      <w:pPr>
        <w:pStyle w:val="Question"/>
        <w:rPr>
          <w:lang w:val="en-GB"/>
        </w:rPr>
      </w:pPr>
      <w:r w:rsidRPr="004D2B39">
        <w:rPr>
          <w:lang w:val="en-GB"/>
        </w:rPr>
        <w:t>Execute flowchart and complete the execution table</w:t>
      </w:r>
      <w:r>
        <w:rPr>
          <w:lang w:val="en-GB"/>
        </w:rPr>
        <w:t>.</w:t>
      </w:r>
    </w:p>
    <w:tbl>
      <w:tblPr>
        <w:tblW w:w="9360" w:type="dxa"/>
        <w:tblInd w:w="17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4435"/>
        <w:gridCol w:w="3935"/>
      </w:tblGrid>
      <w:tr w:rsidR="007374E3" w:rsidRPr="002C1766" w14:paraId="60FEBCBA" w14:textId="77777777" w:rsidTr="00CA47E2">
        <w:trPr>
          <w:trHeight w:val="460"/>
        </w:trPr>
        <w:tc>
          <w:tcPr>
            <w:tcW w:w="990" w:type="dxa"/>
            <w:shd w:val="clear" w:color="auto" w:fill="B4C6E7" w:themeFill="accent1" w:themeFillTint="66"/>
            <w:vAlign w:val="center"/>
          </w:tcPr>
          <w:p w14:paraId="5CE88959" w14:textId="402AD905" w:rsidR="007374E3" w:rsidRPr="002C1766" w:rsidRDefault="007374E3" w:rsidP="00CA47E2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STEP</w:t>
            </w:r>
          </w:p>
        </w:tc>
        <w:tc>
          <w:tcPr>
            <w:tcW w:w="4435" w:type="dxa"/>
            <w:shd w:val="clear" w:color="auto" w:fill="B4C6E7" w:themeFill="accent1" w:themeFillTint="66"/>
            <w:vAlign w:val="center"/>
          </w:tcPr>
          <w:p w14:paraId="5FEA06C7" w14:textId="36E6F2B1" w:rsidR="007374E3" w:rsidRPr="002C1766" w:rsidRDefault="00BC6E5D" w:rsidP="00B364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  <w:tc>
          <w:tcPr>
            <w:tcW w:w="3935" w:type="dxa"/>
            <w:shd w:val="clear" w:color="auto" w:fill="B4C6E7" w:themeFill="accent1" w:themeFillTint="66"/>
            <w:vAlign w:val="center"/>
          </w:tcPr>
          <w:p w14:paraId="3012EC44" w14:textId="452FC62F" w:rsidR="007374E3" w:rsidRPr="002C1766" w:rsidRDefault="00BC6E5D" w:rsidP="00B364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 w:rsidR="007374E3" w:rsidRPr="002C1766" w14:paraId="0CC81DD8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279B051D" w14:textId="77777777" w:rsidR="007374E3" w:rsidRPr="002C1766" w:rsidRDefault="007374E3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35" w:type="dxa"/>
            <w:vAlign w:val="center"/>
          </w:tcPr>
          <w:p w14:paraId="011FDF56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  <w:tc>
          <w:tcPr>
            <w:tcW w:w="3935" w:type="dxa"/>
            <w:vAlign w:val="center"/>
          </w:tcPr>
          <w:p w14:paraId="3EC7A9C1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  <w:tr w:rsidR="007374E3" w:rsidRPr="002C1766" w14:paraId="42332139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742DA668" w14:textId="77777777" w:rsidR="007374E3" w:rsidRPr="002C1766" w:rsidRDefault="007374E3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35" w:type="dxa"/>
            <w:vAlign w:val="center"/>
          </w:tcPr>
          <w:p w14:paraId="1655D3CD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  <w:tc>
          <w:tcPr>
            <w:tcW w:w="3935" w:type="dxa"/>
            <w:vAlign w:val="center"/>
          </w:tcPr>
          <w:p w14:paraId="75AB283A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  <w:tr w:rsidR="007374E3" w:rsidRPr="002C1766" w14:paraId="5ADBCDE1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3E8E4DC4" w14:textId="74A9CFED" w:rsidR="007374E3" w:rsidRPr="002C1766" w:rsidRDefault="00BC6E5D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4435" w:type="dxa"/>
            <w:vAlign w:val="center"/>
          </w:tcPr>
          <w:p w14:paraId="744A2BAC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  <w:tc>
          <w:tcPr>
            <w:tcW w:w="3935" w:type="dxa"/>
            <w:vAlign w:val="center"/>
          </w:tcPr>
          <w:p w14:paraId="5C7A4CA9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</w:tbl>
    <w:p w14:paraId="418851F7" w14:textId="3BB8DB32" w:rsidR="004D2B39" w:rsidRDefault="004D2B39" w:rsidP="0032626C">
      <w:pPr>
        <w:pStyle w:val="Question"/>
        <w:rPr>
          <w:lang w:val="en-GB"/>
        </w:rPr>
      </w:pPr>
      <w:r>
        <w:rPr>
          <w:lang w:val="en-GB"/>
        </w:rPr>
        <w:t>Discuss, in a group of 3, your choice.</w:t>
      </w:r>
    </w:p>
    <w:p w14:paraId="6F5386A5" w14:textId="77777777" w:rsidR="007374E3" w:rsidRDefault="007374E3" w:rsidP="007374E3">
      <w:pPr>
        <w:pStyle w:val="Instructions"/>
        <w:rPr>
          <w:lang w:val="en-GB"/>
        </w:rPr>
      </w:pPr>
    </w:p>
    <w:p w14:paraId="0754099B" w14:textId="77777777" w:rsidR="007374E3" w:rsidRDefault="007374E3" w:rsidP="007374E3">
      <w:pPr>
        <w:pStyle w:val="Instructions"/>
        <w:rPr>
          <w:lang w:val="en-GB"/>
        </w:rPr>
      </w:pPr>
    </w:p>
    <w:p w14:paraId="5202B84A" w14:textId="77777777" w:rsidR="007374E3" w:rsidRDefault="007374E3" w:rsidP="007374E3">
      <w:pPr>
        <w:pStyle w:val="Instructions"/>
        <w:rPr>
          <w:lang w:val="en-GB"/>
        </w:rPr>
      </w:pPr>
    </w:p>
    <w:p w14:paraId="30D69777" w14:textId="77777777" w:rsidR="007374E3" w:rsidRDefault="007374E3" w:rsidP="007374E3">
      <w:pPr>
        <w:pStyle w:val="Instructions"/>
        <w:rPr>
          <w:lang w:val="en-GB"/>
        </w:rPr>
      </w:pPr>
    </w:p>
    <w:p w14:paraId="6DA31A33" w14:textId="77777777" w:rsidR="007374E3" w:rsidRDefault="007374E3" w:rsidP="007374E3">
      <w:pPr>
        <w:pStyle w:val="Instructions"/>
        <w:rPr>
          <w:lang w:val="en-GB"/>
        </w:rPr>
      </w:pPr>
    </w:p>
    <w:p w14:paraId="627F0C83" w14:textId="77777777" w:rsidR="007374E3" w:rsidRDefault="007374E3" w:rsidP="007374E3">
      <w:pPr>
        <w:pStyle w:val="Instructions"/>
        <w:rPr>
          <w:lang w:val="en-GB"/>
        </w:rPr>
      </w:pPr>
    </w:p>
    <w:p w14:paraId="61E7592B" w14:textId="77777777" w:rsidR="007374E3" w:rsidRPr="004D2B39" w:rsidRDefault="007374E3" w:rsidP="007374E3">
      <w:pPr>
        <w:pStyle w:val="Instructions"/>
        <w:rPr>
          <w:lang w:val="en-GB"/>
        </w:rPr>
      </w:pPr>
    </w:p>
    <w:sectPr w:rsidR="007374E3" w:rsidRPr="004D2B39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37798">
    <w:abstractNumId w:val="16"/>
  </w:num>
  <w:num w:numId="2" w16cid:durableId="207038543">
    <w:abstractNumId w:val="19"/>
  </w:num>
  <w:num w:numId="3" w16cid:durableId="223569284">
    <w:abstractNumId w:val="21"/>
  </w:num>
  <w:num w:numId="4" w16cid:durableId="1086727084">
    <w:abstractNumId w:val="12"/>
  </w:num>
  <w:num w:numId="5" w16cid:durableId="1056658481">
    <w:abstractNumId w:val="4"/>
  </w:num>
  <w:num w:numId="6" w16cid:durableId="894853161">
    <w:abstractNumId w:val="17"/>
  </w:num>
  <w:num w:numId="7" w16cid:durableId="505176425">
    <w:abstractNumId w:val="13"/>
  </w:num>
  <w:num w:numId="8" w16cid:durableId="1772050163">
    <w:abstractNumId w:val="25"/>
  </w:num>
  <w:num w:numId="9" w16cid:durableId="1348093766">
    <w:abstractNumId w:val="6"/>
  </w:num>
  <w:num w:numId="10" w16cid:durableId="128254040">
    <w:abstractNumId w:val="18"/>
  </w:num>
  <w:num w:numId="11" w16cid:durableId="1968244440">
    <w:abstractNumId w:val="11"/>
  </w:num>
  <w:num w:numId="12" w16cid:durableId="689987293">
    <w:abstractNumId w:val="24"/>
  </w:num>
  <w:num w:numId="13" w16cid:durableId="463891949">
    <w:abstractNumId w:val="23"/>
  </w:num>
  <w:num w:numId="14" w16cid:durableId="181281163">
    <w:abstractNumId w:val="8"/>
  </w:num>
  <w:num w:numId="15" w16cid:durableId="456795528">
    <w:abstractNumId w:val="2"/>
  </w:num>
  <w:num w:numId="16" w16cid:durableId="38820571">
    <w:abstractNumId w:val="15"/>
  </w:num>
  <w:num w:numId="17" w16cid:durableId="713965021">
    <w:abstractNumId w:val="14"/>
  </w:num>
  <w:num w:numId="18" w16cid:durableId="1285578824">
    <w:abstractNumId w:val="27"/>
  </w:num>
  <w:num w:numId="19" w16cid:durableId="850339115">
    <w:abstractNumId w:val="9"/>
  </w:num>
  <w:num w:numId="20" w16cid:durableId="1018192208">
    <w:abstractNumId w:val="1"/>
  </w:num>
  <w:num w:numId="21" w16cid:durableId="1135634037">
    <w:abstractNumId w:val="22"/>
  </w:num>
  <w:num w:numId="22" w16cid:durableId="832186582">
    <w:abstractNumId w:val="22"/>
  </w:num>
  <w:num w:numId="23" w16cid:durableId="1580169611">
    <w:abstractNumId w:val="20"/>
  </w:num>
  <w:num w:numId="24" w16cid:durableId="1625846645">
    <w:abstractNumId w:val="10"/>
  </w:num>
  <w:num w:numId="25" w16cid:durableId="802193314">
    <w:abstractNumId w:val="3"/>
  </w:num>
  <w:num w:numId="26" w16cid:durableId="1512794468">
    <w:abstractNumId w:val="26"/>
  </w:num>
  <w:num w:numId="27" w16cid:durableId="1108504806">
    <w:abstractNumId w:val="22"/>
  </w:num>
  <w:num w:numId="28" w16cid:durableId="281616143">
    <w:abstractNumId w:val="22"/>
    <w:lvlOverride w:ilvl="0">
      <w:startOverride w:val="1"/>
    </w:lvlOverride>
  </w:num>
  <w:num w:numId="29" w16cid:durableId="829905864">
    <w:abstractNumId w:val="22"/>
    <w:lvlOverride w:ilvl="0">
      <w:startOverride w:val="1"/>
    </w:lvlOverride>
  </w:num>
  <w:num w:numId="30" w16cid:durableId="1132135336">
    <w:abstractNumId w:val="7"/>
  </w:num>
  <w:num w:numId="31" w16cid:durableId="1827480012">
    <w:abstractNumId w:val="0"/>
  </w:num>
  <w:num w:numId="32" w16cid:durableId="891574358">
    <w:abstractNumId w:val="5"/>
  </w:num>
  <w:num w:numId="33" w16cid:durableId="1712151836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D5"/>
    <w:rsid w:val="00004010"/>
    <w:rsid w:val="00025B9E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6E58"/>
    <w:rsid w:val="000D7B8E"/>
    <w:rsid w:val="000E65F2"/>
    <w:rsid w:val="000F1513"/>
    <w:rsid w:val="000F16DB"/>
    <w:rsid w:val="001047D8"/>
    <w:rsid w:val="001049A4"/>
    <w:rsid w:val="00105CC7"/>
    <w:rsid w:val="00127C48"/>
    <w:rsid w:val="00176DA5"/>
    <w:rsid w:val="001C712F"/>
    <w:rsid w:val="001D7D7F"/>
    <w:rsid w:val="001E5F0D"/>
    <w:rsid w:val="001E7AA5"/>
    <w:rsid w:val="002145A3"/>
    <w:rsid w:val="0021677B"/>
    <w:rsid w:val="00230963"/>
    <w:rsid w:val="002470E0"/>
    <w:rsid w:val="00267592"/>
    <w:rsid w:val="00274245"/>
    <w:rsid w:val="0027597B"/>
    <w:rsid w:val="00285BCC"/>
    <w:rsid w:val="00297E0E"/>
    <w:rsid w:val="002C3AA1"/>
    <w:rsid w:val="002D4629"/>
    <w:rsid w:val="003150AE"/>
    <w:rsid w:val="00337160"/>
    <w:rsid w:val="00346333"/>
    <w:rsid w:val="00361145"/>
    <w:rsid w:val="00392B98"/>
    <w:rsid w:val="00395214"/>
    <w:rsid w:val="003C4510"/>
    <w:rsid w:val="003E18EC"/>
    <w:rsid w:val="003E3378"/>
    <w:rsid w:val="003E63EA"/>
    <w:rsid w:val="003E6809"/>
    <w:rsid w:val="00405D2C"/>
    <w:rsid w:val="00406DE4"/>
    <w:rsid w:val="00410C4A"/>
    <w:rsid w:val="00420B62"/>
    <w:rsid w:val="00421870"/>
    <w:rsid w:val="00437BAE"/>
    <w:rsid w:val="00464FE5"/>
    <w:rsid w:val="00470DD5"/>
    <w:rsid w:val="00474FE9"/>
    <w:rsid w:val="00487E5A"/>
    <w:rsid w:val="00491B6D"/>
    <w:rsid w:val="00495362"/>
    <w:rsid w:val="004B17C4"/>
    <w:rsid w:val="004B1B34"/>
    <w:rsid w:val="004B32ED"/>
    <w:rsid w:val="004B6DA6"/>
    <w:rsid w:val="004D2B39"/>
    <w:rsid w:val="004E6707"/>
    <w:rsid w:val="004F000A"/>
    <w:rsid w:val="005330EC"/>
    <w:rsid w:val="00535B58"/>
    <w:rsid w:val="00552E83"/>
    <w:rsid w:val="0055342C"/>
    <w:rsid w:val="00565462"/>
    <w:rsid w:val="00575152"/>
    <w:rsid w:val="00575AC6"/>
    <w:rsid w:val="00592A68"/>
    <w:rsid w:val="00593211"/>
    <w:rsid w:val="005B1B20"/>
    <w:rsid w:val="005E282D"/>
    <w:rsid w:val="005E7448"/>
    <w:rsid w:val="00620E37"/>
    <w:rsid w:val="00622066"/>
    <w:rsid w:val="00622C39"/>
    <w:rsid w:val="00637FC0"/>
    <w:rsid w:val="006640E8"/>
    <w:rsid w:val="00672D8A"/>
    <w:rsid w:val="00685B67"/>
    <w:rsid w:val="00687D50"/>
    <w:rsid w:val="00692F2D"/>
    <w:rsid w:val="006B70FC"/>
    <w:rsid w:val="006E1D6B"/>
    <w:rsid w:val="006E361B"/>
    <w:rsid w:val="006E79DA"/>
    <w:rsid w:val="0070203E"/>
    <w:rsid w:val="00705066"/>
    <w:rsid w:val="00707F5D"/>
    <w:rsid w:val="00716996"/>
    <w:rsid w:val="007374E3"/>
    <w:rsid w:val="00747B2C"/>
    <w:rsid w:val="007541A2"/>
    <w:rsid w:val="007A6888"/>
    <w:rsid w:val="00800554"/>
    <w:rsid w:val="008308A7"/>
    <w:rsid w:val="00874E49"/>
    <w:rsid w:val="008835DD"/>
    <w:rsid w:val="008A0C5F"/>
    <w:rsid w:val="008C6148"/>
    <w:rsid w:val="008F38EB"/>
    <w:rsid w:val="00904310"/>
    <w:rsid w:val="00904C40"/>
    <w:rsid w:val="0093474B"/>
    <w:rsid w:val="00950A89"/>
    <w:rsid w:val="0099007D"/>
    <w:rsid w:val="009B1A58"/>
    <w:rsid w:val="009C460E"/>
    <w:rsid w:val="009C502E"/>
    <w:rsid w:val="009E0EFC"/>
    <w:rsid w:val="009E3456"/>
    <w:rsid w:val="00A17A29"/>
    <w:rsid w:val="00A37F66"/>
    <w:rsid w:val="00A63A80"/>
    <w:rsid w:val="00A75C54"/>
    <w:rsid w:val="00A86449"/>
    <w:rsid w:val="00A96604"/>
    <w:rsid w:val="00AA68EC"/>
    <w:rsid w:val="00AD7958"/>
    <w:rsid w:val="00AF4BA9"/>
    <w:rsid w:val="00B12877"/>
    <w:rsid w:val="00B704B0"/>
    <w:rsid w:val="00B73A67"/>
    <w:rsid w:val="00B92470"/>
    <w:rsid w:val="00B92732"/>
    <w:rsid w:val="00BA2986"/>
    <w:rsid w:val="00BA4A2B"/>
    <w:rsid w:val="00BA61D3"/>
    <w:rsid w:val="00BC6E5D"/>
    <w:rsid w:val="00BD319B"/>
    <w:rsid w:val="00C24B51"/>
    <w:rsid w:val="00C310B6"/>
    <w:rsid w:val="00C411DE"/>
    <w:rsid w:val="00C44A96"/>
    <w:rsid w:val="00C57EB5"/>
    <w:rsid w:val="00C71D30"/>
    <w:rsid w:val="00C739B3"/>
    <w:rsid w:val="00C8129B"/>
    <w:rsid w:val="00C814F5"/>
    <w:rsid w:val="00C84C50"/>
    <w:rsid w:val="00C85074"/>
    <w:rsid w:val="00C90A73"/>
    <w:rsid w:val="00CA097E"/>
    <w:rsid w:val="00CA47E2"/>
    <w:rsid w:val="00CA7190"/>
    <w:rsid w:val="00CD5D61"/>
    <w:rsid w:val="00CE08EC"/>
    <w:rsid w:val="00CE4C11"/>
    <w:rsid w:val="00CE56CC"/>
    <w:rsid w:val="00D03A22"/>
    <w:rsid w:val="00D06D14"/>
    <w:rsid w:val="00D32270"/>
    <w:rsid w:val="00D445A4"/>
    <w:rsid w:val="00D45E04"/>
    <w:rsid w:val="00D504C7"/>
    <w:rsid w:val="00D81C7B"/>
    <w:rsid w:val="00D90B56"/>
    <w:rsid w:val="00DB67BF"/>
    <w:rsid w:val="00DC73CC"/>
    <w:rsid w:val="00DE20AB"/>
    <w:rsid w:val="00E13AA0"/>
    <w:rsid w:val="00E2330F"/>
    <w:rsid w:val="00E54974"/>
    <w:rsid w:val="00E558C2"/>
    <w:rsid w:val="00E62F2B"/>
    <w:rsid w:val="00E63CCC"/>
    <w:rsid w:val="00E70E4A"/>
    <w:rsid w:val="00E777C8"/>
    <w:rsid w:val="00E90692"/>
    <w:rsid w:val="00E97E8B"/>
    <w:rsid w:val="00EA454D"/>
    <w:rsid w:val="00EC7A19"/>
    <w:rsid w:val="00EE22E4"/>
    <w:rsid w:val="00F02D2C"/>
    <w:rsid w:val="00F268FA"/>
    <w:rsid w:val="00F3100B"/>
    <w:rsid w:val="00F5142D"/>
    <w:rsid w:val="00F52F13"/>
    <w:rsid w:val="00F615ED"/>
    <w:rsid w:val="00F61A1D"/>
    <w:rsid w:val="00F63919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888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539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PHEAKTRA.MAO</cp:lastModifiedBy>
  <cp:revision>80</cp:revision>
  <dcterms:created xsi:type="dcterms:W3CDTF">2023-07-05T07:46:00Z</dcterms:created>
  <dcterms:modified xsi:type="dcterms:W3CDTF">2023-08-04T12:03:00Z</dcterms:modified>
</cp:coreProperties>
</file>