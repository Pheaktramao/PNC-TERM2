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AA39" w14:textId="695F6E97" w:rsidR="00A3200F" w:rsidRDefault="00BF22E1" w:rsidP="004247D2">
      <w:pPr>
        <w:pStyle w:val="Heading1"/>
      </w:pPr>
      <w:r>
        <w:t>Problem</w:t>
      </w:r>
      <w:r w:rsidR="00257D8D">
        <w:t xml:space="preserve"> </w:t>
      </w:r>
      <w:r w:rsidR="004247D2">
        <w:t>–</w:t>
      </w:r>
      <w:r w:rsidR="00257D8D">
        <w:t xml:space="preserve"> HAS</w:t>
      </w:r>
    </w:p>
    <w:p w14:paraId="2BF45D99" w14:textId="07A8149D" w:rsidR="00A72771" w:rsidRPr="00A72771" w:rsidRDefault="00A72771" w:rsidP="00A72771">
      <w:pPr>
        <w:pStyle w:val="Instructions"/>
      </w:pPr>
      <w:r w:rsidRPr="00A72771">
        <w:t>text1 = "I AM RONAN AND I WORK WITH RADY"</w:t>
      </w:r>
    </w:p>
    <w:p w14:paraId="58B77A64" w14:textId="5E5F07B8" w:rsidR="00A72771" w:rsidRPr="00A72771" w:rsidRDefault="00A72771" w:rsidP="00A72771">
      <w:pPr>
        <w:pStyle w:val="Instructions"/>
      </w:pPr>
      <w:r w:rsidRPr="00A72771">
        <w:t>text2 = ""</w:t>
      </w:r>
    </w:p>
    <w:p w14:paraId="11DF36EE" w14:textId="7EB801CB" w:rsidR="00A72771" w:rsidRPr="00A72771" w:rsidRDefault="00A72771" w:rsidP="00A72771">
      <w:pPr>
        <w:pStyle w:val="Instructions"/>
      </w:pPr>
      <w:r w:rsidRPr="00A72771">
        <w:t>for pos in range(</w:t>
      </w:r>
      <w:proofErr w:type="spellStart"/>
      <w:r w:rsidRPr="00A72771">
        <w:t>len</w:t>
      </w:r>
      <w:proofErr w:type="spellEnd"/>
      <w:r w:rsidRPr="00A72771">
        <w:t>(text1)):</w:t>
      </w:r>
    </w:p>
    <w:p w14:paraId="3B4B11D1" w14:textId="03D50F98" w:rsidR="00A72771" w:rsidRPr="00A72771" w:rsidRDefault="00A72771" w:rsidP="00A72771">
      <w:pPr>
        <w:pStyle w:val="Instructions"/>
      </w:pPr>
      <w:r w:rsidRPr="00A72771">
        <w:t xml:space="preserve">    char = text1[pos]</w:t>
      </w:r>
    </w:p>
    <w:p w14:paraId="49F75219" w14:textId="6462FC35" w:rsidR="00A72771" w:rsidRPr="00A72771" w:rsidRDefault="00A72771" w:rsidP="00A72771">
      <w:pPr>
        <w:pStyle w:val="Instructions"/>
      </w:pPr>
      <w:r w:rsidRPr="00A72771">
        <w:t xml:space="preserve">    if </w:t>
      </w:r>
      <w:proofErr w:type="gramStart"/>
      <w:r w:rsidRPr="00A72771">
        <w:t>char !</w:t>
      </w:r>
      <w:proofErr w:type="gramEnd"/>
      <w:r w:rsidRPr="00A72771">
        <w:t>= "A":</w:t>
      </w:r>
    </w:p>
    <w:p w14:paraId="30155463" w14:textId="44725BAA" w:rsidR="00A72771" w:rsidRPr="00A72771" w:rsidRDefault="00A72771" w:rsidP="00A72771">
      <w:pPr>
        <w:pStyle w:val="Instructions"/>
      </w:pPr>
      <w:r w:rsidRPr="00A72771">
        <w:t xml:space="preserve">           text2 += char</w:t>
      </w:r>
    </w:p>
    <w:p w14:paraId="3D53227F" w14:textId="054BB9DE" w:rsidR="00A72771" w:rsidRPr="00A72771" w:rsidRDefault="00A72771" w:rsidP="00A72771">
      <w:pPr>
        <w:pStyle w:val="Instructions"/>
      </w:pPr>
      <w:r w:rsidRPr="00A72771">
        <w:t>print(text1)</w:t>
      </w:r>
    </w:p>
    <w:p w14:paraId="776238FE" w14:textId="7AB3125D" w:rsidR="00A72771" w:rsidRPr="00A72771" w:rsidRDefault="00A72771" w:rsidP="00A72771">
      <w:pPr>
        <w:pStyle w:val="Instructions"/>
        <w:rPr>
          <w:rFonts w:eastAsia="Arial" w:cstheme="minorHAnsi"/>
          <w:bCs/>
        </w:rPr>
      </w:pPr>
      <w:r w:rsidRPr="00A72771">
        <w:t>print(text2)</w:t>
      </w:r>
    </w:p>
    <w:p w14:paraId="7D0828E0" w14:textId="1BBB3162" w:rsidR="006F51DD" w:rsidRDefault="006F51DD" w:rsidP="00A72771">
      <w:pPr>
        <w:pStyle w:val="Question"/>
      </w:pPr>
      <w:r>
        <w:t>Complete the INPUT / OUPUT to check you understood the problem.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F51DD" w:rsidRPr="00267592" w14:paraId="231C9FEC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19117F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6512C4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F51DD" w:rsidRPr="00C85074" w14:paraId="0F29172A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C2FEB97" w14:textId="0582CB76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  <w:tc>
          <w:tcPr>
            <w:tcW w:w="5245" w:type="dxa"/>
            <w:vAlign w:val="center"/>
          </w:tcPr>
          <w:p w14:paraId="756DC4F0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331707B3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66A4FFE" w14:textId="05C42611" w:rsidR="006F51DD" w:rsidRDefault="006F51DD" w:rsidP="00373E78">
            <w:pPr>
              <w:jc w:val="left"/>
            </w:pPr>
          </w:p>
        </w:tc>
        <w:tc>
          <w:tcPr>
            <w:tcW w:w="5245" w:type="dxa"/>
            <w:vAlign w:val="center"/>
          </w:tcPr>
          <w:p w14:paraId="278BA3C8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4D911E37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58F21EA" w14:textId="50F5167E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2F14D737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79D321F0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340F786" w14:textId="656CC214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7E64BDD2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</w:tbl>
    <w:p w14:paraId="5A66B42A" w14:textId="425D258D" w:rsidR="00A3200F" w:rsidRPr="00216EB3" w:rsidRDefault="00C1339E" w:rsidP="00C1339E">
      <w:pPr>
        <w:pStyle w:val="Question"/>
      </w:pPr>
      <w:r>
        <w:t xml:space="preserve">Create your </w:t>
      </w:r>
      <w:r w:rsidR="00C0640C">
        <w:t>flowchart</w:t>
      </w:r>
      <w:r w:rsidR="008F4784">
        <w:t xml:space="preserve"> on pa</w:t>
      </w:r>
      <w:r w:rsidR="00BF22E1" w:rsidRPr="00D11BF5">
        <w:t>per</w:t>
      </w:r>
      <w:r>
        <w:t xml:space="preserve"> – Working alone.</w:t>
      </w:r>
    </w:p>
    <w:p w14:paraId="6335484D" w14:textId="62001280" w:rsidR="00A3200F" w:rsidRDefault="00A3200F" w:rsidP="00C1339E">
      <w:pPr>
        <w:pStyle w:val="Question"/>
      </w:pPr>
      <w:r w:rsidRPr="00D11BF5">
        <w:t>Meet</w:t>
      </w:r>
      <w:r w:rsidR="00181856">
        <w:t xml:space="preserve">, in </w:t>
      </w:r>
      <w:r w:rsidRPr="00D11BF5">
        <w:t xml:space="preserve">group </w:t>
      </w:r>
      <w:r w:rsidR="00181856">
        <w:t xml:space="preserve">of </w:t>
      </w:r>
      <w:r w:rsidR="00C1339E">
        <w:t>3</w:t>
      </w:r>
      <w:r w:rsidRPr="00D11BF5">
        <w:t xml:space="preserve"> </w:t>
      </w:r>
      <w:r w:rsidR="00181856">
        <w:t>and</w:t>
      </w:r>
      <w:r w:rsidRPr="00D11BF5">
        <w:t xml:space="preserve"> </w:t>
      </w:r>
      <w:r w:rsidR="00C1339E">
        <w:t xml:space="preserve">find a common </w:t>
      </w:r>
      <w:r w:rsidRPr="00D11BF5">
        <w:t>solution</w:t>
      </w:r>
      <w:r w:rsidR="00710B1C">
        <w:t xml:space="preserve"> – Group of 3.</w:t>
      </w:r>
    </w:p>
    <w:p w14:paraId="1EFBDA6B" w14:textId="6711C711" w:rsidR="00FC2BE1" w:rsidRDefault="00FC2BE1" w:rsidP="00FC2BE1">
      <w:r w:rsidRPr="00FC2BE1">
        <w:t xml:space="preserve">            </w:t>
      </w:r>
      <w:r w:rsidRPr="00FC2BE1">
        <w:rPr>
          <w:u w:val="single"/>
        </w:rPr>
        <w:t>Warning</w:t>
      </w:r>
      <w:r w:rsidRPr="00FC2BE1">
        <w:t>: each student needs to come up with a solution to discuss!!</w:t>
      </w:r>
    </w:p>
    <w:p w14:paraId="7772EFC9" w14:textId="70ED1FC2" w:rsidR="006F51DD" w:rsidRDefault="006F51DD" w:rsidP="00C1339E">
      <w:pPr>
        <w:pStyle w:val="Question"/>
      </w:pPr>
      <w:r>
        <w:t>Execute it with the following execution table.</w:t>
      </w:r>
    </w:p>
    <w:p w14:paraId="63AEAAB9" w14:textId="77777777" w:rsidR="00E95E08" w:rsidRDefault="00E95E08" w:rsidP="00E95E08"/>
    <w:p w14:paraId="11E6F4A6" w14:textId="77777777" w:rsidR="006F51DD" w:rsidRDefault="006F51DD" w:rsidP="006F51DD"/>
    <w:p w14:paraId="51009D53" w14:textId="18F21B32" w:rsidR="00DC75C6" w:rsidRPr="00C1339E" w:rsidRDefault="00DC75C6" w:rsidP="00DC75C6"/>
    <w:p w14:paraId="17D1B0B5" w14:textId="77777777" w:rsidR="004247D2" w:rsidRDefault="004247D2" w:rsidP="00A3200F">
      <w:pPr>
        <w:rPr>
          <w:rFonts w:cstheme="minorHAnsi"/>
        </w:rPr>
      </w:pPr>
    </w:p>
    <w:p w14:paraId="357AF435" w14:textId="54562E14" w:rsidR="004247D2" w:rsidRDefault="004247D2" w:rsidP="004247D2">
      <w:pPr>
        <w:pStyle w:val="Heading1"/>
      </w:pPr>
      <w:r w:rsidRPr="004247D2">
        <w:lastRenderedPageBreak/>
        <w:t>Problem - PREV / NEXT ELEMENTS</w:t>
      </w:r>
    </w:p>
    <w:p w14:paraId="46FD577A" w14:textId="5A74088A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eastAsia="Times New Roman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Input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text </w:t>
      </w:r>
      <w:r>
        <w:rPr>
          <w:rFonts w:ascii="Calibri" w:hAnsi="Calibri" w:cs="Calibri"/>
          <w:color w:val="000000"/>
          <w:sz w:val="22"/>
          <w:szCs w:val="22"/>
        </w:rPr>
        <w:t xml:space="preserve">in the </w:t>
      </w:r>
      <w:r w:rsidR="0032629B">
        <w:rPr>
          <w:rFonts w:ascii="Calibri" w:hAnsi="Calibri" w:cs="Calibri"/>
          <w:color w:val="000000"/>
          <w:sz w:val="22"/>
          <w:szCs w:val="22"/>
        </w:rPr>
        <w:t>console.</w:t>
      </w:r>
    </w:p>
    <w:p w14:paraId="0011AAE2" w14:textId="3F7FB71B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if the text is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sequence </w:t>
      </w:r>
      <w:r>
        <w:rPr>
          <w:rFonts w:ascii="Calibri" w:hAnsi="Calibri" w:cs="Calibri"/>
          <w:color w:val="000000"/>
          <w:sz w:val="22"/>
          <w:szCs w:val="22"/>
        </w:rPr>
        <w:t>of “ab”</w:t>
      </w:r>
      <w:r w:rsidR="006F6298">
        <w:rPr>
          <w:rFonts w:ascii="Calibri" w:hAnsi="Calibri" w:cs="Calibri"/>
          <w:color w:val="000000"/>
          <w:sz w:val="22"/>
          <w:szCs w:val="22"/>
        </w:rPr>
        <w:t>.</w:t>
      </w:r>
    </w:p>
    <w:p w14:paraId="40D53F1F" w14:textId="2A776CD5" w:rsidR="00260D46" w:rsidRPr="00F275F1" w:rsidRDefault="0032629B" w:rsidP="00260D46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Examples: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   </w:t>
      </w:r>
      <w:proofErr w:type="spellStart"/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proofErr w:type="spellEnd"/>
      <w:r w:rsidR="00260D46">
        <w:rPr>
          <w:rFonts w:ascii="Calibri" w:hAnsi="Calibri" w:cs="Calibri"/>
          <w:color w:val="000000"/>
          <w:sz w:val="22"/>
          <w:szCs w:val="22"/>
        </w:rPr>
        <w:t xml:space="preserve"> or </w:t>
      </w:r>
      <w:proofErr w:type="spellStart"/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5B9BD5"/>
          <w:sz w:val="22"/>
          <w:szCs w:val="22"/>
        </w:rPr>
        <w:t>ab</w:t>
      </w:r>
      <w:proofErr w:type="spellEnd"/>
    </w:p>
    <w:p w14:paraId="1109931C" w14:textId="4662A017" w:rsidR="00A03847" w:rsidRPr="001B0B44" w:rsidRDefault="00260D46" w:rsidP="00A03847">
      <w:pPr>
        <w:pStyle w:val="NormalWeb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text is such a sequence, write YES, otherwise write NO</w:t>
      </w:r>
    </w:p>
    <w:p w14:paraId="14491E9A" w14:textId="77777777" w:rsidR="00260D46" w:rsidRDefault="00260D46" w:rsidP="00260D46">
      <w:pPr>
        <w:pStyle w:val="Heading2"/>
      </w:pPr>
      <w:r>
        <w:rPr>
          <w:rFonts w:ascii="Calibri" w:hAnsi="Calibri" w:cs="Calibri"/>
          <w:b/>
          <w:b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260D46" w14:paraId="25ACA4B1" w14:textId="77777777" w:rsidTr="0041567E">
        <w:trPr>
          <w:trHeight w:val="315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B2E4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B078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OUTPUT</w:t>
            </w:r>
          </w:p>
        </w:tc>
      </w:tr>
      <w:tr w:rsidR="00260D46" w14:paraId="5A03E628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DD82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abab</w:t>
            </w:r>
            <w:proofErr w:type="spellEnd"/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C1C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65B7C97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8311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abcab</w:t>
            </w:r>
            <w:proofErr w:type="spellEnd"/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0AA6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260D46" w14:paraId="3885981F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711E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5194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EEF1AD1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B2AD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abaab</w:t>
            </w:r>
            <w:proofErr w:type="spellEnd"/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99B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0A1613FB" w14:textId="568EBBEB" w:rsidR="0059372E" w:rsidRDefault="0059372E" w:rsidP="00E77279">
      <w:pPr>
        <w:pStyle w:val="Question"/>
        <w:numPr>
          <w:ilvl w:val="0"/>
          <w:numId w:val="28"/>
        </w:numPr>
      </w:pPr>
      <w:r>
        <w:t>Analyze</w:t>
      </w:r>
      <w:r w:rsidRPr="00C477FD">
        <w:rPr>
          <w:b/>
        </w:rPr>
        <w:t xml:space="preserve">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</w:t>
      </w:r>
      <w:r w:rsidR="00417F6B">
        <w:t xml:space="preserve"> – </w:t>
      </w:r>
      <w:r w:rsidR="004B1AEB">
        <w:t>Working alone</w:t>
      </w:r>
      <w:r w:rsidR="004613B2">
        <w:t>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59372E" w14:paraId="4A5EE603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0C092A67" w14:textId="77777777" w:rsidR="0059372E" w:rsidRDefault="0059372E" w:rsidP="0041567E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6AC56F5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C90CEEB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59372E" w14:paraId="2E8855E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5AAD65C" w14:textId="77777777" w:rsidR="0059372E" w:rsidRDefault="0059372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9B9A6" wp14:editId="5AF3DE82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AD3A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75EE5605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66EC6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2CC7609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537B7E" w14:textId="77777777" w:rsidR="0059372E" w:rsidRDefault="0059372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8AC0CD3" wp14:editId="5B74CE3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DAB9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00B57A0D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D180011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72E" w14:paraId="270F502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D28DE6" w14:textId="77777777" w:rsidR="0059372E" w:rsidRDefault="0059372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7424F" wp14:editId="3657AAF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D61EC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39A9E1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DB01480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5BF38A9E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18310AF" w14:textId="77777777" w:rsidR="0059372E" w:rsidRPr="004B6DA6" w:rsidRDefault="0059372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478107" wp14:editId="3E2DD092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99FD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6C23D09B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506ABA4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3E4CC" w14:textId="77777777" w:rsidR="00675E61" w:rsidRDefault="006769A7" w:rsidP="00675E61">
      <w:pPr>
        <w:pStyle w:val="Question"/>
        <w:numPr>
          <w:ilvl w:val="0"/>
          <w:numId w:val="29"/>
        </w:numPr>
        <w:rPr>
          <w:lang w:bidi="ar-SA"/>
        </w:rPr>
      </w:pPr>
      <w:r>
        <w:t xml:space="preserve">Create your flowchart – group of </w:t>
      </w:r>
      <w:r w:rsidR="000B31CB">
        <w:t>3</w:t>
      </w:r>
      <w:r>
        <w:t xml:space="preserve"> students.</w:t>
      </w:r>
    </w:p>
    <w:p w14:paraId="58436E07" w14:textId="5E07AE3B" w:rsidR="00675E61" w:rsidRPr="0014494E" w:rsidRDefault="00675E61" w:rsidP="00675E61">
      <w:pPr>
        <w:pStyle w:val="Question"/>
        <w:numPr>
          <w:ilvl w:val="0"/>
          <w:numId w:val="29"/>
        </w:numPr>
        <w:rPr>
          <w:lang w:bidi="ar-SA"/>
        </w:rPr>
      </w:pPr>
      <w:r>
        <w:rPr>
          <w:lang w:bidi="ar-SA"/>
        </w:rPr>
        <w:t>C</w:t>
      </w:r>
      <w:r w:rsidRPr="000A7198">
        <w:rPr>
          <w:lang w:bidi="ar-SA"/>
        </w:rPr>
        <w:t>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75E61" w:rsidRPr="00267592" w14:paraId="1ED2C5D6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DE0F928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AC33B9D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75E61" w:rsidRPr="00C85074" w14:paraId="3E604FCE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16FC6761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  <w:proofErr w:type="spellStart"/>
            <w:r>
              <w:rPr>
                <w:rFonts w:eastAsia="Consolas" w:cstheme="minorHAnsi"/>
              </w:rPr>
              <w:t>abcde</w:t>
            </w:r>
            <w:proofErr w:type="spellEnd"/>
          </w:p>
        </w:tc>
        <w:tc>
          <w:tcPr>
            <w:tcW w:w="5245" w:type="dxa"/>
            <w:vAlign w:val="center"/>
          </w:tcPr>
          <w:p w14:paraId="6C16B666" w14:textId="178DD5A4" w:rsidR="00675E61" w:rsidRPr="00C85074" w:rsidRDefault="00562B14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  <w:tr w:rsidR="00675E61" w:rsidRPr="00C85074" w14:paraId="665F9434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E26948" w14:textId="77777777" w:rsidR="00675E61" w:rsidRDefault="00675E61" w:rsidP="00A037D3">
            <w:pPr>
              <w:jc w:val="left"/>
            </w:pPr>
            <w:proofErr w:type="spellStart"/>
            <w:r>
              <w:t>aabab</w:t>
            </w:r>
            <w:proofErr w:type="spellEnd"/>
          </w:p>
        </w:tc>
        <w:tc>
          <w:tcPr>
            <w:tcW w:w="5245" w:type="dxa"/>
            <w:vAlign w:val="center"/>
          </w:tcPr>
          <w:p w14:paraId="7BEDA1A8" w14:textId="234D49E5" w:rsidR="00675E61" w:rsidRPr="00C85074" w:rsidRDefault="00562B14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  <w:tr w:rsidR="00675E61" w:rsidRPr="00C85074" w14:paraId="5720BD0C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7BC57790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ababab</w:t>
            </w:r>
            <w:proofErr w:type="spellEnd"/>
          </w:p>
        </w:tc>
        <w:tc>
          <w:tcPr>
            <w:tcW w:w="5245" w:type="dxa"/>
            <w:vAlign w:val="center"/>
          </w:tcPr>
          <w:p w14:paraId="6188C5FF" w14:textId="6D5DFCBA" w:rsidR="00675E61" w:rsidRPr="00C85074" w:rsidRDefault="00562B14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675E61" w:rsidRPr="00C85074" w14:paraId="1538FD9B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E016767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aabbab</w:t>
            </w:r>
            <w:proofErr w:type="spellEnd"/>
          </w:p>
        </w:tc>
        <w:tc>
          <w:tcPr>
            <w:tcW w:w="5245" w:type="dxa"/>
            <w:vAlign w:val="center"/>
          </w:tcPr>
          <w:p w14:paraId="36E89F6E" w14:textId="77540E61" w:rsidR="00EB3495" w:rsidRPr="00C85074" w:rsidRDefault="00EB3495" w:rsidP="00A037D3">
            <w:pPr>
              <w:jc w:val="left"/>
              <w:rPr>
                <w:rFonts w:eastAsia="Consolas" w:cstheme="minorHAnsi"/>
              </w:rPr>
            </w:pPr>
            <w:proofErr w:type="gramStart"/>
            <w:r>
              <w:rPr>
                <w:rFonts w:eastAsia="Consolas" w:cstheme="minorHAnsi"/>
              </w:rPr>
              <w:t>Yes[</w:t>
            </w:r>
            <w:proofErr w:type="spellStart"/>
            <w:proofErr w:type="gramEnd"/>
            <w:r>
              <w:rPr>
                <w:rFonts w:eastAsia="Consolas" w:cstheme="minorHAnsi"/>
              </w:rPr>
              <w:t>i</w:t>
            </w:r>
            <w:proofErr w:type="spellEnd"/>
          </w:p>
        </w:tc>
      </w:tr>
    </w:tbl>
    <w:p w14:paraId="2B794E45" w14:textId="5F981745" w:rsidR="00882286" w:rsidRDefault="000B31CB" w:rsidP="008F4784">
      <w:pPr>
        <w:pStyle w:val="Question"/>
      </w:pPr>
      <w:r>
        <w:t xml:space="preserve">Present your flowchart to </w:t>
      </w:r>
      <w:r w:rsidR="00E92AC3">
        <w:t>another</w:t>
      </w:r>
      <w:r>
        <w:t xml:space="preserve"> team</w:t>
      </w:r>
      <w:r w:rsidR="0041714E">
        <w:t xml:space="preserve"> (of 3 students).</w:t>
      </w:r>
    </w:p>
    <w:p w14:paraId="6878F824" w14:textId="74D932A6" w:rsidR="00882286" w:rsidRDefault="00882286" w:rsidP="008F4784">
      <w:pPr>
        <w:pStyle w:val="Question"/>
      </w:pPr>
      <w:r>
        <w:t xml:space="preserve">Create code all </w:t>
      </w:r>
      <w:r w:rsidR="00B82E66">
        <w:t>3</w:t>
      </w:r>
      <w:r>
        <w:t xml:space="preserve"> together.</w:t>
      </w:r>
    </w:p>
    <w:p w14:paraId="5D4C4EC7" w14:textId="6ABAFA33" w:rsidR="00882286" w:rsidRPr="00005CEE" w:rsidRDefault="00882286" w:rsidP="008F4784">
      <w:pPr>
        <w:pStyle w:val="Question"/>
      </w:pPr>
      <w:r>
        <w:t>Present your solution</w:t>
      </w:r>
      <w:r w:rsidR="006F51DD">
        <w:t xml:space="preserve"> and the execution</w:t>
      </w:r>
      <w:r>
        <w:t xml:space="preserve"> to the class.</w:t>
      </w:r>
    </w:p>
    <w:sectPr w:rsidR="00882286" w:rsidRPr="00005CEE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4881"/>
    <w:multiLevelType w:val="hybridMultilevel"/>
    <w:tmpl w:val="4A924E0C"/>
    <w:lvl w:ilvl="0" w:tplc="661231BA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4D"/>
    <w:multiLevelType w:val="hybridMultilevel"/>
    <w:tmpl w:val="B8622856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524890">
    <w:abstractNumId w:val="15"/>
  </w:num>
  <w:num w:numId="2" w16cid:durableId="1931154836">
    <w:abstractNumId w:val="18"/>
  </w:num>
  <w:num w:numId="3" w16cid:durableId="2010282370">
    <w:abstractNumId w:val="20"/>
  </w:num>
  <w:num w:numId="4" w16cid:durableId="1868524299">
    <w:abstractNumId w:val="11"/>
  </w:num>
  <w:num w:numId="5" w16cid:durableId="242842667">
    <w:abstractNumId w:val="3"/>
  </w:num>
  <w:num w:numId="6" w16cid:durableId="1227297747">
    <w:abstractNumId w:val="16"/>
  </w:num>
  <w:num w:numId="7" w16cid:durableId="2090880341">
    <w:abstractNumId w:val="12"/>
  </w:num>
  <w:num w:numId="8" w16cid:durableId="1397317542">
    <w:abstractNumId w:val="24"/>
  </w:num>
  <w:num w:numId="9" w16cid:durableId="1470051500">
    <w:abstractNumId w:val="4"/>
  </w:num>
  <w:num w:numId="10" w16cid:durableId="1340501538">
    <w:abstractNumId w:val="17"/>
  </w:num>
  <w:num w:numId="11" w16cid:durableId="1020859790">
    <w:abstractNumId w:val="10"/>
  </w:num>
  <w:num w:numId="12" w16cid:durableId="302542767">
    <w:abstractNumId w:val="23"/>
  </w:num>
  <w:num w:numId="13" w16cid:durableId="784809731">
    <w:abstractNumId w:val="22"/>
  </w:num>
  <w:num w:numId="14" w16cid:durableId="897399905">
    <w:abstractNumId w:val="6"/>
  </w:num>
  <w:num w:numId="15" w16cid:durableId="113327262">
    <w:abstractNumId w:val="2"/>
  </w:num>
  <w:num w:numId="16" w16cid:durableId="311302001">
    <w:abstractNumId w:val="14"/>
  </w:num>
  <w:num w:numId="17" w16cid:durableId="1463763379">
    <w:abstractNumId w:val="13"/>
  </w:num>
  <w:num w:numId="18" w16cid:durableId="1736507410">
    <w:abstractNumId w:val="25"/>
  </w:num>
  <w:num w:numId="19" w16cid:durableId="436407520">
    <w:abstractNumId w:val="7"/>
  </w:num>
  <w:num w:numId="20" w16cid:durableId="2001884342">
    <w:abstractNumId w:val="1"/>
  </w:num>
  <w:num w:numId="21" w16cid:durableId="182014758">
    <w:abstractNumId w:val="21"/>
  </w:num>
  <w:num w:numId="22" w16cid:durableId="389698127">
    <w:abstractNumId w:val="21"/>
  </w:num>
  <w:num w:numId="23" w16cid:durableId="1477378639">
    <w:abstractNumId w:val="19"/>
  </w:num>
  <w:num w:numId="24" w16cid:durableId="2014910514">
    <w:abstractNumId w:val="9"/>
  </w:num>
  <w:num w:numId="25" w16cid:durableId="997805820">
    <w:abstractNumId w:val="5"/>
  </w:num>
  <w:num w:numId="26" w16cid:durableId="1899197404">
    <w:abstractNumId w:val="0"/>
  </w:num>
  <w:num w:numId="27" w16cid:durableId="16010942">
    <w:abstractNumId w:val="8"/>
  </w:num>
  <w:num w:numId="28" w16cid:durableId="1645771705">
    <w:abstractNumId w:val="21"/>
    <w:lvlOverride w:ilvl="0">
      <w:startOverride w:val="1"/>
    </w:lvlOverride>
  </w:num>
  <w:num w:numId="29" w16cid:durableId="65067265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7B"/>
    <w:rsid w:val="00005CEE"/>
    <w:rsid w:val="00046EC0"/>
    <w:rsid w:val="000538F4"/>
    <w:rsid w:val="00066D46"/>
    <w:rsid w:val="00070B3E"/>
    <w:rsid w:val="00077C91"/>
    <w:rsid w:val="00095AC0"/>
    <w:rsid w:val="000B31CB"/>
    <w:rsid w:val="000D7A4E"/>
    <w:rsid w:val="000D7B8E"/>
    <w:rsid w:val="000E65F2"/>
    <w:rsid w:val="001047D8"/>
    <w:rsid w:val="00105CC7"/>
    <w:rsid w:val="00127C48"/>
    <w:rsid w:val="00165660"/>
    <w:rsid w:val="00176DA5"/>
    <w:rsid w:val="00181856"/>
    <w:rsid w:val="00190FAF"/>
    <w:rsid w:val="001B0B44"/>
    <w:rsid w:val="001D7D7F"/>
    <w:rsid w:val="001E2955"/>
    <w:rsid w:val="001E5F0D"/>
    <w:rsid w:val="00212CF8"/>
    <w:rsid w:val="00230963"/>
    <w:rsid w:val="00234D48"/>
    <w:rsid w:val="002470E0"/>
    <w:rsid w:val="00257D8D"/>
    <w:rsid w:val="00260D46"/>
    <w:rsid w:val="00267592"/>
    <w:rsid w:val="0027597B"/>
    <w:rsid w:val="00285BCC"/>
    <w:rsid w:val="00297E0E"/>
    <w:rsid w:val="002D2560"/>
    <w:rsid w:val="002D4629"/>
    <w:rsid w:val="002E6241"/>
    <w:rsid w:val="003150AE"/>
    <w:rsid w:val="0032629B"/>
    <w:rsid w:val="00337160"/>
    <w:rsid w:val="00346333"/>
    <w:rsid w:val="00361145"/>
    <w:rsid w:val="00395214"/>
    <w:rsid w:val="003D2964"/>
    <w:rsid w:val="003E18EC"/>
    <w:rsid w:val="003E3378"/>
    <w:rsid w:val="003E63EA"/>
    <w:rsid w:val="003E6809"/>
    <w:rsid w:val="00405D2C"/>
    <w:rsid w:val="00406DE4"/>
    <w:rsid w:val="00410C4A"/>
    <w:rsid w:val="00416498"/>
    <w:rsid w:val="0041714E"/>
    <w:rsid w:val="00417F6B"/>
    <w:rsid w:val="00421870"/>
    <w:rsid w:val="004247D2"/>
    <w:rsid w:val="00437BAE"/>
    <w:rsid w:val="004613B2"/>
    <w:rsid w:val="00474FE9"/>
    <w:rsid w:val="00487E5A"/>
    <w:rsid w:val="00491B6D"/>
    <w:rsid w:val="004A3F37"/>
    <w:rsid w:val="004B17C4"/>
    <w:rsid w:val="004B1AEB"/>
    <w:rsid w:val="004B32ED"/>
    <w:rsid w:val="004B6DA6"/>
    <w:rsid w:val="004C4C02"/>
    <w:rsid w:val="004E6707"/>
    <w:rsid w:val="004F000A"/>
    <w:rsid w:val="00552E83"/>
    <w:rsid w:val="00562B14"/>
    <w:rsid w:val="00582A22"/>
    <w:rsid w:val="00592A68"/>
    <w:rsid w:val="0059372E"/>
    <w:rsid w:val="005A26D9"/>
    <w:rsid w:val="005B1B20"/>
    <w:rsid w:val="005E7448"/>
    <w:rsid w:val="00622C39"/>
    <w:rsid w:val="006640E8"/>
    <w:rsid w:val="00672D8A"/>
    <w:rsid w:val="00675E61"/>
    <w:rsid w:val="006769A7"/>
    <w:rsid w:val="00685B67"/>
    <w:rsid w:val="006862FC"/>
    <w:rsid w:val="00687D50"/>
    <w:rsid w:val="00692F2D"/>
    <w:rsid w:val="006F51DD"/>
    <w:rsid w:val="006F6298"/>
    <w:rsid w:val="0070203E"/>
    <w:rsid w:val="00705066"/>
    <w:rsid w:val="00707F5D"/>
    <w:rsid w:val="00710B1C"/>
    <w:rsid w:val="00716996"/>
    <w:rsid w:val="00747B2C"/>
    <w:rsid w:val="007541A2"/>
    <w:rsid w:val="00800554"/>
    <w:rsid w:val="008308A7"/>
    <w:rsid w:val="00860866"/>
    <w:rsid w:val="00882286"/>
    <w:rsid w:val="008835DD"/>
    <w:rsid w:val="008F38EB"/>
    <w:rsid w:val="008F4784"/>
    <w:rsid w:val="0093474B"/>
    <w:rsid w:val="00950A89"/>
    <w:rsid w:val="0099007D"/>
    <w:rsid w:val="009C502E"/>
    <w:rsid w:val="009D1C81"/>
    <w:rsid w:val="009E0EFC"/>
    <w:rsid w:val="009E3456"/>
    <w:rsid w:val="00A03847"/>
    <w:rsid w:val="00A3200F"/>
    <w:rsid w:val="00A37791"/>
    <w:rsid w:val="00A63A80"/>
    <w:rsid w:val="00A72771"/>
    <w:rsid w:val="00A86449"/>
    <w:rsid w:val="00A96604"/>
    <w:rsid w:val="00AA68EC"/>
    <w:rsid w:val="00AD7958"/>
    <w:rsid w:val="00AE4812"/>
    <w:rsid w:val="00B26D82"/>
    <w:rsid w:val="00B82E66"/>
    <w:rsid w:val="00BA2986"/>
    <w:rsid w:val="00BD319B"/>
    <w:rsid w:val="00BF22E1"/>
    <w:rsid w:val="00C0640C"/>
    <w:rsid w:val="00C1339E"/>
    <w:rsid w:val="00C24B51"/>
    <w:rsid w:val="00C310B6"/>
    <w:rsid w:val="00C411DE"/>
    <w:rsid w:val="00C42B88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75C6"/>
    <w:rsid w:val="00DE20AB"/>
    <w:rsid w:val="00E13AA0"/>
    <w:rsid w:val="00E2330F"/>
    <w:rsid w:val="00E54974"/>
    <w:rsid w:val="00E558C2"/>
    <w:rsid w:val="00E77279"/>
    <w:rsid w:val="00E92AC3"/>
    <w:rsid w:val="00E95E08"/>
    <w:rsid w:val="00EA454D"/>
    <w:rsid w:val="00EB3495"/>
    <w:rsid w:val="00EC7A19"/>
    <w:rsid w:val="00EE22E4"/>
    <w:rsid w:val="00EE2894"/>
    <w:rsid w:val="00F268FA"/>
    <w:rsid w:val="00F3100B"/>
    <w:rsid w:val="00F36D8D"/>
    <w:rsid w:val="00F5142D"/>
    <w:rsid w:val="00F52F13"/>
    <w:rsid w:val="00F61A1D"/>
    <w:rsid w:val="00F81E28"/>
    <w:rsid w:val="00F8637B"/>
    <w:rsid w:val="00FC2BE1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35BA"/>
  <w15:chartTrackingRefBased/>
  <w15:docId w15:val="{F9991729-A433-47B1-B401-501679C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D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7D2"/>
    <w:pPr>
      <w:keepNext/>
      <w:keepLines/>
      <w:pageBreakBefore/>
      <w:numPr>
        <w:numId w:val="27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72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1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301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PHEAKTRA.MAO</cp:lastModifiedBy>
  <cp:revision>61</cp:revision>
  <dcterms:created xsi:type="dcterms:W3CDTF">2023-07-05T04:00:00Z</dcterms:created>
  <dcterms:modified xsi:type="dcterms:W3CDTF">2023-08-04T12:03:00Z</dcterms:modified>
</cp:coreProperties>
</file>