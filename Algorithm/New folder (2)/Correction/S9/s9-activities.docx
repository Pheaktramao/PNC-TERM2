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FF10" w14:textId="61747C46" w:rsidR="002D1850" w:rsidRDefault="002D1850" w:rsidP="002F5ADE">
      <w:pPr>
        <w:pStyle w:val="Heading1"/>
      </w:pPr>
    </w:p>
    <w:p w14:paraId="4364D107" w14:textId="6C44F556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0DB3D82E" w14:textId="77777777" w:rsidR="002E1AA9" w:rsidRP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Check if the text contains only sorted digits (from lowest to highest values)</w:t>
      </w:r>
    </w:p>
    <w:p w14:paraId="0CCD57D3" w14:textId="2EDFC2F7" w:rsidR="002E1AA9" w:rsidRDefault="002E1AA9" w:rsidP="002E1AA9">
      <w:pPr>
        <w:pStyle w:val="ListParagraph"/>
        <w:numPr>
          <w:ilvl w:val="0"/>
          <w:numId w:val="41"/>
        </w:numPr>
        <w:rPr>
          <w:rFonts w:cstheme="minorHAnsi"/>
        </w:rPr>
      </w:pPr>
      <w:r w:rsidRPr="002E1AA9">
        <w:rPr>
          <w:rFonts w:cstheme="minorHAnsi"/>
        </w:rPr>
        <w:t>If so, write SORTED, otherwise write NOT SORTED</w:t>
      </w:r>
    </w:p>
    <w:p w14:paraId="41AA9175" w14:textId="121907AA" w:rsidR="00162D44" w:rsidRPr="00162D44" w:rsidRDefault="00162D44" w:rsidP="00162D44">
      <w:pPr>
        <w:pStyle w:val="Question"/>
      </w:pPr>
      <w:r>
        <w:t xml:space="preserve">What will be the </w:t>
      </w:r>
      <w:r w:rsidRPr="00B35D8A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162D44" w:rsidRPr="00267592" w14:paraId="5392FDE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56597431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40CB5545" w14:textId="77777777" w:rsidR="00162D44" w:rsidRPr="00267592" w:rsidRDefault="00162D44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485EA7" w:rsidRPr="00C85074" w14:paraId="229FDEAA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0ED9A596" w14:textId="378D97DC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4EB220C4" w14:textId="65819713" w:rsidR="00485EA7" w:rsidRPr="00C53EF5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44499006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A2DE2F7" w14:textId="3258C276" w:rsidR="00485EA7" w:rsidRDefault="00485EA7" w:rsidP="00C53EF5">
            <w:pPr>
              <w:jc w:val="left"/>
            </w:pPr>
            <w:r w:rsidRPr="002E1AA9">
              <w:rPr>
                <w:rFonts w:cstheme="minorHAnsi"/>
              </w:rPr>
              <w:t>4762</w:t>
            </w:r>
          </w:p>
        </w:tc>
        <w:tc>
          <w:tcPr>
            <w:tcW w:w="5245" w:type="dxa"/>
            <w:vAlign w:val="center"/>
          </w:tcPr>
          <w:p w14:paraId="7D691B4F" w14:textId="1228EE6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NOT SORTED</w:t>
            </w:r>
          </w:p>
        </w:tc>
      </w:tr>
      <w:tr w:rsidR="00485EA7" w:rsidRPr="00C85074" w14:paraId="71D9DFCB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5527066D" w14:textId="474EAE79" w:rsidR="00485EA7" w:rsidRPr="00B1336D" w:rsidRDefault="00485EA7" w:rsidP="00C53EF5">
            <w:pPr>
              <w:jc w:val="left"/>
              <w:rPr>
                <w:rFonts w:cstheme="minorHAnsi"/>
              </w:rPr>
            </w:pPr>
            <w:r w:rsidRPr="002E1AA9">
              <w:rPr>
                <w:rFonts w:cstheme="minorHAnsi"/>
              </w:rPr>
              <w:t>12</w:t>
            </w:r>
          </w:p>
        </w:tc>
        <w:tc>
          <w:tcPr>
            <w:tcW w:w="5245" w:type="dxa"/>
            <w:vAlign w:val="center"/>
          </w:tcPr>
          <w:p w14:paraId="552E720A" w14:textId="3088359E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  <w:r w:rsidRPr="002E1AA9">
              <w:rPr>
                <w:rFonts w:cstheme="minorHAnsi"/>
              </w:rPr>
              <w:t>SORTED</w:t>
            </w:r>
          </w:p>
        </w:tc>
      </w:tr>
      <w:tr w:rsidR="00485EA7" w:rsidRPr="00C85074" w14:paraId="578E019C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E6B59BE" w14:textId="58FF3045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1268</w:t>
            </w:r>
          </w:p>
        </w:tc>
        <w:tc>
          <w:tcPr>
            <w:tcW w:w="5245" w:type="dxa"/>
            <w:vAlign w:val="center"/>
          </w:tcPr>
          <w:p w14:paraId="075EB68D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  <w:tr w:rsidR="00485EA7" w:rsidRPr="00C85074" w14:paraId="610B333E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73158EEC" w14:textId="43B6C493" w:rsidR="00485EA7" w:rsidRPr="00B1336D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1896</w:t>
            </w:r>
          </w:p>
        </w:tc>
        <w:tc>
          <w:tcPr>
            <w:tcW w:w="5245" w:type="dxa"/>
            <w:vAlign w:val="center"/>
          </w:tcPr>
          <w:p w14:paraId="1D18F211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  <w:tr w:rsidR="00485EA7" w:rsidRPr="00C85074" w14:paraId="3DF78BDB" w14:textId="77777777" w:rsidTr="00C53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67B761A" w14:textId="2D28805E" w:rsidR="00485EA7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1536</w:t>
            </w:r>
          </w:p>
        </w:tc>
        <w:tc>
          <w:tcPr>
            <w:tcW w:w="5245" w:type="dxa"/>
            <w:vAlign w:val="center"/>
          </w:tcPr>
          <w:p w14:paraId="196E77D3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  <w:tr w:rsidR="00485EA7" w:rsidRPr="00C85074" w14:paraId="4C5C41B5" w14:textId="77777777" w:rsidTr="00C53EF5">
        <w:trPr>
          <w:trHeight w:val="551"/>
        </w:trPr>
        <w:tc>
          <w:tcPr>
            <w:tcW w:w="4395" w:type="dxa"/>
            <w:vAlign w:val="center"/>
          </w:tcPr>
          <w:p w14:paraId="3141746C" w14:textId="2DBC9D7F" w:rsidR="00DE0549" w:rsidRDefault="00485EA7" w:rsidP="00C53EF5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2789</w:t>
            </w:r>
          </w:p>
        </w:tc>
        <w:tc>
          <w:tcPr>
            <w:tcW w:w="5245" w:type="dxa"/>
            <w:vAlign w:val="center"/>
          </w:tcPr>
          <w:p w14:paraId="371C1B9E" w14:textId="77777777" w:rsidR="00485EA7" w:rsidRPr="00C85074" w:rsidRDefault="00485EA7" w:rsidP="00C53EF5">
            <w:pPr>
              <w:jc w:val="left"/>
              <w:rPr>
                <w:rFonts w:eastAsia="Consolas" w:cstheme="minorHAnsi"/>
              </w:rPr>
            </w:pPr>
          </w:p>
        </w:tc>
      </w:tr>
    </w:tbl>
    <w:p w14:paraId="2D8EE192" w14:textId="104AB8CE" w:rsidR="005D5BF2" w:rsidRDefault="00427A14" w:rsidP="00427A14">
      <w:pPr>
        <w:pStyle w:val="Question"/>
      </w:pPr>
      <w:r w:rsidRPr="00427A14">
        <w:t>How many parts can you divide the problem into? Individual work.</w:t>
      </w:r>
    </w:p>
    <w:p w14:paraId="2E43AAB0" w14:textId="77777777" w:rsidR="005D5BF2" w:rsidRDefault="005D5BF2" w:rsidP="005D5BF2">
      <w:pPr>
        <w:pStyle w:val="Instructions"/>
      </w:pPr>
    </w:p>
    <w:p w14:paraId="645E22AF" w14:textId="77777777" w:rsidR="005D5BF2" w:rsidRDefault="005D5BF2" w:rsidP="005D5BF2">
      <w:pPr>
        <w:pStyle w:val="Instructions"/>
      </w:pPr>
    </w:p>
    <w:p w14:paraId="678557F0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proofErr w:type="gramStart"/>
      <w:r w:rsidRPr="00135398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018B6DFB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result</w:t>
      </w:r>
      <w:r w:rsidRPr="00135398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135398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</w:p>
    <w:p w14:paraId="5D06D6DA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proofErr w:type="spellEnd"/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135398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135398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r w:rsidRPr="00135398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proofErr w:type="spellEnd"/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)):</w:t>
      </w:r>
    </w:p>
    <w:p w14:paraId="6A6D4A87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135398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proofErr w:type="gramStart"/>
      <w:r w:rsidRPr="00135398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135398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proofErr w:type="gramEnd"/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proofErr w:type="spellStart"/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proofErr w:type="spellEnd"/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] </w:t>
      </w:r>
      <w:r w:rsidRPr="00135398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135398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135398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proofErr w:type="spellStart"/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proofErr w:type="spellEnd"/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]:</w:t>
      </w:r>
    </w:p>
    <w:p w14:paraId="7DD10078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result</w:t>
      </w:r>
      <w:r w:rsidRPr="00135398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135398">
        <w:rPr>
          <w:rFonts w:ascii="Consolas" w:eastAsia="Times New Roman" w:hAnsi="Consolas"/>
          <w:color w:val="CE9178"/>
          <w:sz w:val="21"/>
          <w:szCs w:val="21"/>
          <w:lang w:eastAsia="en-US"/>
        </w:rPr>
        <w:t>"SORTED"</w:t>
      </w:r>
    </w:p>
    <w:p w14:paraId="560BFD38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135398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proofErr w:type="spellEnd"/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135398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135398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text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proofErr w:type="spellStart"/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proofErr w:type="spellEnd"/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]:</w:t>
      </w:r>
    </w:p>
    <w:p w14:paraId="24FE307A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result</w:t>
      </w:r>
      <w:r w:rsidRPr="00135398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135398">
        <w:rPr>
          <w:rFonts w:ascii="Consolas" w:eastAsia="Times New Roman" w:hAnsi="Consolas"/>
          <w:color w:val="CE9178"/>
          <w:sz w:val="21"/>
          <w:szCs w:val="21"/>
          <w:lang w:eastAsia="en-US"/>
        </w:rPr>
        <w:t>"NOT SORTED"</w:t>
      </w:r>
    </w:p>
    <w:p w14:paraId="469677B6" w14:textId="77777777" w:rsidR="00135398" w:rsidRPr="00135398" w:rsidRDefault="00135398" w:rsidP="00135398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135398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135398">
        <w:rPr>
          <w:rFonts w:ascii="Consolas" w:eastAsia="Times New Roman" w:hAnsi="Consolas"/>
          <w:color w:val="9CDCFE"/>
          <w:sz w:val="21"/>
          <w:szCs w:val="21"/>
          <w:lang w:eastAsia="en-US"/>
        </w:rPr>
        <w:t>result</w:t>
      </w:r>
      <w:r w:rsidRPr="00135398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73C0E389" w14:textId="77777777" w:rsidR="005D5BF2" w:rsidRDefault="005D5BF2" w:rsidP="005D5BF2">
      <w:pPr>
        <w:pStyle w:val="Instructions"/>
      </w:pPr>
    </w:p>
    <w:p w14:paraId="1999D80F" w14:textId="77777777" w:rsidR="00427A14" w:rsidRDefault="00427A14" w:rsidP="005D5BF2">
      <w:pPr>
        <w:pStyle w:val="Instructions"/>
      </w:pPr>
    </w:p>
    <w:p w14:paraId="014ACF8E" w14:textId="77777777" w:rsidR="00427A14" w:rsidRDefault="00427A14" w:rsidP="005D5BF2">
      <w:pPr>
        <w:pStyle w:val="Instructions"/>
      </w:pPr>
    </w:p>
    <w:p w14:paraId="2ECEE94B" w14:textId="77777777" w:rsidR="00427A14" w:rsidRDefault="00427A14" w:rsidP="005D5BF2">
      <w:pPr>
        <w:pStyle w:val="Instructions"/>
      </w:pPr>
    </w:p>
    <w:p w14:paraId="766FC1A6" w14:textId="77777777" w:rsidR="005D5BF2" w:rsidRDefault="005D5BF2" w:rsidP="005D5BF2">
      <w:pPr>
        <w:pStyle w:val="Instructions"/>
      </w:pPr>
    </w:p>
    <w:p w14:paraId="1649EB5F" w14:textId="77777777" w:rsidR="005D5BF2" w:rsidRDefault="005D5BF2" w:rsidP="005D5BF2">
      <w:pPr>
        <w:pStyle w:val="Instructions"/>
      </w:pPr>
    </w:p>
    <w:p w14:paraId="5D11D9A8" w14:textId="77777777" w:rsidR="005D5BF2" w:rsidRDefault="005D5BF2" w:rsidP="005D5BF2">
      <w:pPr>
        <w:pStyle w:val="Instructions"/>
      </w:pPr>
    </w:p>
    <w:p w14:paraId="13FE100A" w14:textId="5A3168F8" w:rsidR="005D5BF2" w:rsidRDefault="00427A14" w:rsidP="005D5BF2">
      <w:pPr>
        <w:pStyle w:val="Question"/>
      </w:pPr>
      <w:r>
        <w:t>Create the flowchart structure of your algorithm. Team (3 students) work.</w:t>
      </w:r>
    </w:p>
    <w:p w14:paraId="102CD7A1" w14:textId="77777777" w:rsidR="00270D6C" w:rsidRDefault="00270D6C" w:rsidP="00270D6C">
      <w:pPr>
        <w:pStyle w:val="Instructions"/>
      </w:pPr>
    </w:p>
    <w:p w14:paraId="0FAC6007" w14:textId="77777777" w:rsidR="00270D6C" w:rsidRDefault="00270D6C" w:rsidP="00270D6C">
      <w:pPr>
        <w:pStyle w:val="Instructions"/>
      </w:pPr>
    </w:p>
    <w:p w14:paraId="2B30EC93" w14:textId="77777777" w:rsidR="00270D6C" w:rsidRDefault="00270D6C" w:rsidP="00270D6C">
      <w:pPr>
        <w:pStyle w:val="Instructions"/>
      </w:pPr>
    </w:p>
    <w:p w14:paraId="4EC19A92" w14:textId="000EAFA3" w:rsidR="00427A14" w:rsidRDefault="00427A14" w:rsidP="005D5BF2">
      <w:pPr>
        <w:pStyle w:val="Question"/>
      </w:pPr>
      <w:r>
        <w:t>Implement your code.</w:t>
      </w:r>
      <w:r w:rsidRPr="00427A14">
        <w:t xml:space="preserve"> </w:t>
      </w:r>
      <w:r>
        <w:t>Team (3 students) work.</w:t>
      </w:r>
    </w:p>
    <w:p w14:paraId="2149F817" w14:textId="77777777" w:rsidR="00270D6C" w:rsidRDefault="00270D6C" w:rsidP="00270D6C">
      <w:pPr>
        <w:pStyle w:val="Instructions"/>
      </w:pPr>
    </w:p>
    <w:p w14:paraId="3F432B67" w14:textId="77777777" w:rsidR="00270D6C" w:rsidRDefault="00270D6C" w:rsidP="00270D6C">
      <w:pPr>
        <w:pStyle w:val="Instructions"/>
      </w:pPr>
    </w:p>
    <w:p w14:paraId="708E83F7" w14:textId="77777777" w:rsidR="00270D6C" w:rsidRDefault="00270D6C" w:rsidP="00270D6C">
      <w:pPr>
        <w:pStyle w:val="Instructions"/>
      </w:pPr>
    </w:p>
    <w:p w14:paraId="706C8921" w14:textId="6818150E" w:rsidR="00427A14" w:rsidRDefault="00427A14" w:rsidP="005D5BF2">
      <w:pPr>
        <w:pStyle w:val="Question"/>
      </w:pPr>
      <w:r>
        <w:t>Execute it in a table of execution.</w:t>
      </w:r>
      <w:r w:rsidRPr="00427A14">
        <w:t xml:space="preserve"> </w:t>
      </w:r>
      <w:r>
        <w:t>Team (3 students) work.</w:t>
      </w:r>
    </w:p>
    <w:p w14:paraId="7D9D6572" w14:textId="77777777" w:rsidR="00DE0549" w:rsidRPr="00DE0549" w:rsidRDefault="00DE0549" w:rsidP="00DE0549">
      <w:pPr>
        <w:pStyle w:val="Heading1"/>
      </w:pPr>
    </w:p>
    <w:p w14:paraId="7ABC53BF" w14:textId="0ADC4EFD" w:rsidR="00C53EF5" w:rsidRPr="002E7888" w:rsidRDefault="00C53EF5" w:rsidP="002E7888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2D20D33B" w14:textId="3072CF7F" w:rsidR="00C53EF5" w:rsidRDefault="00F17E98" w:rsidP="00C53EF5">
      <w:pPr>
        <w:pStyle w:val="ListParagraph"/>
        <w:numPr>
          <w:ilvl w:val="0"/>
          <w:numId w:val="41"/>
        </w:numPr>
      </w:pPr>
      <w:r>
        <w:t xml:space="preserve">Control that the text is owning only </w:t>
      </w:r>
      <w:r w:rsidR="00C53EF5" w:rsidRPr="000A6E58">
        <w:t>"</w:t>
      </w:r>
      <w:proofErr w:type="spellStart"/>
      <w:r w:rsidR="00C53EF5" w:rsidRPr="000A6E58">
        <w:t>ab</w:t>
      </w:r>
      <w:r w:rsidR="00C53EF5">
        <w:t>c</w:t>
      </w:r>
      <w:proofErr w:type="spellEnd"/>
      <w:r w:rsidR="00C53EF5" w:rsidRPr="000A6E58">
        <w:t>" pattern.</w:t>
      </w:r>
    </w:p>
    <w:p w14:paraId="614CEB58" w14:textId="44338D77" w:rsidR="00F17E98" w:rsidRDefault="00F17E98" w:rsidP="00F17E98">
      <w:pPr>
        <w:pStyle w:val="ListParagraph"/>
        <w:numPr>
          <w:ilvl w:val="1"/>
          <w:numId w:val="41"/>
        </w:numPr>
      </w:pPr>
      <w:r>
        <w:t>Print “OK” if so</w:t>
      </w:r>
    </w:p>
    <w:p w14:paraId="3E5F57A7" w14:textId="170B8FB5" w:rsidR="00F17E98" w:rsidRPr="004B1B34" w:rsidRDefault="00F17E98" w:rsidP="00F17E98">
      <w:pPr>
        <w:pStyle w:val="ListParagraph"/>
        <w:numPr>
          <w:ilvl w:val="1"/>
          <w:numId w:val="41"/>
        </w:numPr>
      </w:pPr>
      <w:r>
        <w:t>Otherwise, print “WRONG”</w:t>
      </w:r>
    </w:p>
    <w:p w14:paraId="1FED093B" w14:textId="77777777" w:rsidR="00C53EF5" w:rsidRPr="00162D44" w:rsidRDefault="00C53EF5" w:rsidP="00C53EF5">
      <w:pPr>
        <w:pStyle w:val="Question"/>
        <w:numPr>
          <w:ilvl w:val="0"/>
          <w:numId w:val="42"/>
        </w:numPr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53EF5" w:rsidRPr="00267592" w14:paraId="6E0AAE98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7A0D2B5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FC04457" w14:textId="77777777" w:rsidR="00C53EF5" w:rsidRPr="00267592" w:rsidRDefault="00C53EF5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53EF5" w:rsidRPr="00C53EF5" w14:paraId="68C8EF5A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2AD8FA20" w14:textId="00515A9D" w:rsidR="00C53EF5" w:rsidRPr="00C53EF5" w:rsidRDefault="00F17E98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abcd</w:t>
            </w:r>
            <w:proofErr w:type="spellEnd"/>
          </w:p>
        </w:tc>
        <w:tc>
          <w:tcPr>
            <w:tcW w:w="5245" w:type="dxa"/>
            <w:vAlign w:val="center"/>
          </w:tcPr>
          <w:p w14:paraId="61006FAB" w14:textId="38673A7A" w:rsidR="00C53EF5" w:rsidRPr="00C53EF5" w:rsidRDefault="00515ED6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WRONG</w:t>
            </w:r>
          </w:p>
        </w:tc>
      </w:tr>
      <w:tr w:rsidR="00C53EF5" w:rsidRPr="00C85074" w14:paraId="22CF397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F932FAD" w14:textId="3A9CF5C5" w:rsidR="00C53EF5" w:rsidRDefault="00F17E98" w:rsidP="003C6B17">
            <w:pPr>
              <w:jc w:val="left"/>
            </w:pPr>
            <w:proofErr w:type="spellStart"/>
            <w:r>
              <w:t>abcabc</w:t>
            </w:r>
            <w:proofErr w:type="spellEnd"/>
          </w:p>
        </w:tc>
        <w:tc>
          <w:tcPr>
            <w:tcW w:w="5245" w:type="dxa"/>
            <w:vAlign w:val="center"/>
          </w:tcPr>
          <w:p w14:paraId="4C98F3D6" w14:textId="586F8486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C53EF5" w:rsidRPr="00C85074" w14:paraId="3FF9732B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2DCC3E8" w14:textId="25E3B776" w:rsidR="00C53EF5" w:rsidRPr="00B1336D" w:rsidRDefault="00F17E98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</w:t>
            </w:r>
            <w:proofErr w:type="spellEnd"/>
          </w:p>
        </w:tc>
        <w:tc>
          <w:tcPr>
            <w:tcW w:w="5245" w:type="dxa"/>
            <w:vAlign w:val="center"/>
          </w:tcPr>
          <w:p w14:paraId="6A5452CD" w14:textId="1AEF08A9" w:rsidR="00C53EF5" w:rsidRPr="00C85074" w:rsidRDefault="00515ED6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3E2E04" w:rsidRPr="00C85074" w14:paraId="2DD6A05E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22374E1" w14:textId="21A7E05B" w:rsidR="003E2E04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aabc</w:t>
            </w:r>
            <w:proofErr w:type="spellEnd"/>
          </w:p>
        </w:tc>
        <w:tc>
          <w:tcPr>
            <w:tcW w:w="5245" w:type="dxa"/>
            <w:vAlign w:val="center"/>
          </w:tcPr>
          <w:p w14:paraId="0547C82A" w14:textId="77777777" w:rsidR="003E2E04" w:rsidRPr="00C85074" w:rsidRDefault="003E2E04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12ADCBE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05AC7BBB" w14:textId="1401155A" w:rsidR="00515ED6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abbc</w:t>
            </w:r>
            <w:proofErr w:type="spellEnd"/>
          </w:p>
        </w:tc>
        <w:tc>
          <w:tcPr>
            <w:tcW w:w="5245" w:type="dxa"/>
            <w:vAlign w:val="center"/>
          </w:tcPr>
          <w:p w14:paraId="45135B99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633E3016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05EEF54" w14:textId="0BB88EF3" w:rsidR="00515ED6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abcabcab</w:t>
            </w:r>
            <w:proofErr w:type="spellEnd"/>
          </w:p>
        </w:tc>
        <w:tc>
          <w:tcPr>
            <w:tcW w:w="5245" w:type="dxa"/>
            <w:vAlign w:val="center"/>
          </w:tcPr>
          <w:p w14:paraId="55100936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  <w:tr w:rsidR="00515ED6" w:rsidRPr="00C85074" w14:paraId="15287AFF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5BD77DA8" w14:textId="2C6D7803" w:rsidR="00515ED6" w:rsidRDefault="00FF3F6E" w:rsidP="003C6B17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abcdefg</w:t>
            </w:r>
            <w:proofErr w:type="spellEnd"/>
          </w:p>
        </w:tc>
        <w:tc>
          <w:tcPr>
            <w:tcW w:w="5245" w:type="dxa"/>
            <w:vAlign w:val="center"/>
          </w:tcPr>
          <w:p w14:paraId="74FC7BDB" w14:textId="77777777" w:rsidR="00515ED6" w:rsidRPr="00C85074" w:rsidRDefault="00515ED6" w:rsidP="003C6B17">
            <w:pPr>
              <w:jc w:val="left"/>
              <w:rPr>
                <w:rFonts w:eastAsia="Consolas" w:cstheme="minorHAnsi"/>
              </w:rPr>
            </w:pPr>
          </w:p>
        </w:tc>
      </w:tr>
    </w:tbl>
    <w:p w14:paraId="329178BC" w14:textId="1BE2ACA0" w:rsidR="00CF5391" w:rsidRDefault="00C0786B" w:rsidP="00C53EF5">
      <w:pPr>
        <w:pStyle w:val="Question"/>
      </w:pPr>
      <w:r>
        <w:t>Create your flowchart structure with black boxes.</w:t>
      </w:r>
    </w:p>
    <w:p w14:paraId="38CF23F9" w14:textId="3B2F2612" w:rsidR="002E7888" w:rsidRDefault="002E7888" w:rsidP="002E7888">
      <w:pPr>
        <w:pStyle w:val="ListParagraph"/>
        <w:numPr>
          <w:ilvl w:val="0"/>
          <w:numId w:val="43"/>
        </w:numPr>
      </w:pPr>
      <w:r>
        <w:t>Each student has to create his own.</w:t>
      </w:r>
    </w:p>
    <w:p w14:paraId="15AF3F59" w14:textId="7CEAD5C5" w:rsidR="002E7888" w:rsidRDefault="002E7888" w:rsidP="002E7888">
      <w:pPr>
        <w:pStyle w:val="ListParagraph"/>
        <w:numPr>
          <w:ilvl w:val="0"/>
          <w:numId w:val="43"/>
        </w:numPr>
      </w:pPr>
      <w:r>
        <w:t>Share the result in group of 3</w:t>
      </w:r>
      <w:r w:rsidR="00B5648B">
        <w:t>.</w:t>
      </w:r>
    </w:p>
    <w:p w14:paraId="3650FC9E" w14:textId="47CEAB21" w:rsidR="00290F22" w:rsidRDefault="00FF484A" w:rsidP="00290F22">
      <w:pPr>
        <w:pStyle w:val="Instructions"/>
      </w:pPr>
      <w:r>
        <w:rPr>
          <w:noProof/>
          <w14:ligatures w14:val="standardContextual"/>
        </w:rPr>
        <w:drawing>
          <wp:inline distT="0" distB="0" distL="0" distR="0" wp14:anchorId="5E87DDA3" wp14:editId="1D4EAF74">
            <wp:extent cx="4857750" cy="1581150"/>
            <wp:effectExtent l="0" t="0" r="0" b="0"/>
            <wp:docPr id="130178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5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E9BA" w14:textId="77777777" w:rsidR="00290F22" w:rsidRDefault="00290F22" w:rsidP="00290F22">
      <w:pPr>
        <w:pStyle w:val="Instructions"/>
      </w:pPr>
    </w:p>
    <w:p w14:paraId="07D6C82D" w14:textId="77777777" w:rsidR="00290F22" w:rsidRDefault="00290F22" w:rsidP="00290F22">
      <w:pPr>
        <w:pStyle w:val="Instructions"/>
      </w:pPr>
    </w:p>
    <w:p w14:paraId="7BE5E16F" w14:textId="344C4D51" w:rsidR="00C0786B" w:rsidRDefault="00C0786B" w:rsidP="00C53EF5">
      <w:pPr>
        <w:pStyle w:val="Question"/>
      </w:pPr>
      <w:r>
        <w:t>Implement it in Python.</w:t>
      </w:r>
      <w:r w:rsidR="002E7888">
        <w:t xml:space="preserve"> In group of 3</w:t>
      </w:r>
      <w:r w:rsidR="00B5648B">
        <w:t>.</w:t>
      </w:r>
    </w:p>
    <w:p w14:paraId="1CD1D1DA" w14:textId="77777777" w:rsidR="00290F22" w:rsidRDefault="00290F22" w:rsidP="00290F22">
      <w:pPr>
        <w:pStyle w:val="Instructions"/>
      </w:pPr>
    </w:p>
    <w:p w14:paraId="1E7B03D7" w14:textId="77777777" w:rsidR="00490D28" w:rsidRDefault="00490D28" w:rsidP="00290F22">
      <w:pPr>
        <w:pStyle w:val="Instructions"/>
      </w:pPr>
    </w:p>
    <w:p w14:paraId="47791BF7" w14:textId="77777777" w:rsidR="00290F22" w:rsidRDefault="00290F22" w:rsidP="00290F22">
      <w:pPr>
        <w:pStyle w:val="Instructions"/>
      </w:pPr>
    </w:p>
    <w:p w14:paraId="44125D93" w14:textId="00CFE2C5" w:rsidR="00C0786B" w:rsidRDefault="00C0786B" w:rsidP="00C53EF5">
      <w:pPr>
        <w:pStyle w:val="Question"/>
      </w:pPr>
      <w:r>
        <w:t xml:space="preserve">Fill up the </w:t>
      </w:r>
      <w:r w:rsidR="002E7888">
        <w:t>execution</w:t>
      </w:r>
      <w:r>
        <w:t xml:space="preserve"> </w:t>
      </w:r>
      <w:r w:rsidR="002E7888">
        <w:t>table.</w:t>
      </w:r>
      <w:r w:rsidR="002E7888" w:rsidRPr="002E7888">
        <w:t xml:space="preserve"> </w:t>
      </w:r>
      <w:r w:rsidR="002E7888">
        <w:t>In group of 3</w:t>
      </w:r>
      <w:r w:rsidR="00B5648B">
        <w:t>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65"/>
        <w:gridCol w:w="2786"/>
        <w:gridCol w:w="2786"/>
        <w:gridCol w:w="2787"/>
      </w:tblGrid>
      <w:tr w:rsidR="00B6418E" w14:paraId="3567558E" w14:textId="77777777" w:rsidTr="005360DD">
        <w:trPr>
          <w:trHeight w:val="430"/>
        </w:trPr>
        <w:tc>
          <w:tcPr>
            <w:tcW w:w="1165" w:type="dxa"/>
            <w:shd w:val="clear" w:color="auto" w:fill="B4C6E7" w:themeFill="accent1" w:themeFillTint="66"/>
            <w:vAlign w:val="center"/>
          </w:tcPr>
          <w:p w14:paraId="47EF4B04" w14:textId="77777777" w:rsidR="00B6418E" w:rsidRDefault="00B6418E" w:rsidP="003C6B17">
            <w:pPr>
              <w:jc w:val="center"/>
            </w:pPr>
            <w:r>
              <w:lastRenderedPageBreak/>
              <w:t>Step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421DB4B1" w14:textId="77777777" w:rsidR="00B6418E" w:rsidRDefault="00B6418E" w:rsidP="003C6B17">
            <w:pPr>
              <w:jc w:val="center"/>
            </w:pPr>
            <w:r>
              <w:t>Variable 1</w:t>
            </w:r>
          </w:p>
        </w:tc>
        <w:tc>
          <w:tcPr>
            <w:tcW w:w="2786" w:type="dxa"/>
            <w:shd w:val="clear" w:color="auto" w:fill="B4C6E7" w:themeFill="accent1" w:themeFillTint="66"/>
            <w:vAlign w:val="center"/>
          </w:tcPr>
          <w:p w14:paraId="08A9B4C9" w14:textId="77777777" w:rsidR="00B6418E" w:rsidRDefault="00B6418E" w:rsidP="003C6B17">
            <w:pPr>
              <w:jc w:val="center"/>
            </w:pPr>
            <w:r>
              <w:t>Variable 2</w:t>
            </w:r>
          </w:p>
        </w:tc>
        <w:tc>
          <w:tcPr>
            <w:tcW w:w="2787" w:type="dxa"/>
            <w:shd w:val="clear" w:color="auto" w:fill="B4C6E7" w:themeFill="accent1" w:themeFillTint="66"/>
            <w:vAlign w:val="center"/>
          </w:tcPr>
          <w:p w14:paraId="71892542" w14:textId="77777777" w:rsidR="00B6418E" w:rsidRDefault="00B6418E" w:rsidP="003C6B17">
            <w:pPr>
              <w:jc w:val="center"/>
            </w:pPr>
            <w:r>
              <w:t>Variable 3</w:t>
            </w:r>
          </w:p>
        </w:tc>
      </w:tr>
      <w:tr w:rsidR="00B6418E" w14:paraId="2DD6E720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5849F6BC" w14:textId="77777777" w:rsidR="00B6418E" w:rsidRDefault="00B6418E" w:rsidP="003C6B17">
            <w:pPr>
              <w:jc w:val="center"/>
            </w:pPr>
            <w:r>
              <w:t>1</w:t>
            </w:r>
          </w:p>
        </w:tc>
        <w:tc>
          <w:tcPr>
            <w:tcW w:w="2786" w:type="dxa"/>
            <w:vAlign w:val="center"/>
          </w:tcPr>
          <w:p w14:paraId="288B7572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09256684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7ADA9018" w14:textId="77777777" w:rsidR="00B6418E" w:rsidRDefault="00B6418E" w:rsidP="003C6B17">
            <w:pPr>
              <w:jc w:val="center"/>
            </w:pPr>
          </w:p>
        </w:tc>
      </w:tr>
      <w:tr w:rsidR="00B6418E" w14:paraId="19D1791B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286D7A96" w14:textId="77777777" w:rsidR="00B6418E" w:rsidRDefault="00B6418E" w:rsidP="003C6B17">
            <w:pPr>
              <w:jc w:val="center"/>
            </w:pPr>
            <w:r>
              <w:t>2</w:t>
            </w:r>
          </w:p>
        </w:tc>
        <w:tc>
          <w:tcPr>
            <w:tcW w:w="2786" w:type="dxa"/>
            <w:vAlign w:val="center"/>
          </w:tcPr>
          <w:p w14:paraId="0B049CAB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AFB0D3C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1C378AB8" w14:textId="77777777" w:rsidR="00B6418E" w:rsidRDefault="00B6418E" w:rsidP="003C6B17">
            <w:pPr>
              <w:jc w:val="center"/>
            </w:pPr>
          </w:p>
        </w:tc>
      </w:tr>
      <w:tr w:rsidR="00B6418E" w14:paraId="200C4BF7" w14:textId="77777777" w:rsidTr="003C6B17">
        <w:trPr>
          <w:trHeight w:val="430"/>
        </w:trPr>
        <w:tc>
          <w:tcPr>
            <w:tcW w:w="1165" w:type="dxa"/>
            <w:vAlign w:val="center"/>
          </w:tcPr>
          <w:p w14:paraId="141FC67F" w14:textId="77777777" w:rsidR="00B6418E" w:rsidRDefault="00B6418E" w:rsidP="003C6B17">
            <w:pPr>
              <w:jc w:val="center"/>
            </w:pPr>
            <w:r>
              <w:t>…</w:t>
            </w:r>
          </w:p>
        </w:tc>
        <w:tc>
          <w:tcPr>
            <w:tcW w:w="2786" w:type="dxa"/>
            <w:vAlign w:val="center"/>
          </w:tcPr>
          <w:p w14:paraId="220EA6C4" w14:textId="77777777" w:rsidR="00B6418E" w:rsidRDefault="00B6418E" w:rsidP="003C6B17">
            <w:pPr>
              <w:jc w:val="center"/>
            </w:pPr>
          </w:p>
        </w:tc>
        <w:tc>
          <w:tcPr>
            <w:tcW w:w="2786" w:type="dxa"/>
            <w:vAlign w:val="center"/>
          </w:tcPr>
          <w:p w14:paraId="272082A0" w14:textId="77777777" w:rsidR="00B6418E" w:rsidRDefault="00B6418E" w:rsidP="003C6B17">
            <w:pPr>
              <w:jc w:val="center"/>
            </w:pPr>
          </w:p>
        </w:tc>
        <w:tc>
          <w:tcPr>
            <w:tcW w:w="2787" w:type="dxa"/>
            <w:vAlign w:val="center"/>
          </w:tcPr>
          <w:p w14:paraId="253FEA4D" w14:textId="77777777" w:rsidR="00B6418E" w:rsidRDefault="00B6418E" w:rsidP="003C6B17">
            <w:pPr>
              <w:jc w:val="center"/>
            </w:pPr>
          </w:p>
        </w:tc>
      </w:tr>
    </w:tbl>
    <w:p w14:paraId="02DC83BD" w14:textId="5F0DC950" w:rsidR="002E7888" w:rsidRDefault="002E7888" w:rsidP="00C53EF5">
      <w:pPr>
        <w:pStyle w:val="Question"/>
      </w:pPr>
      <w:r>
        <w:t>Present your flowchart structure to the class.</w:t>
      </w:r>
      <w:r w:rsidRPr="002E7888">
        <w:t xml:space="preserve"> </w:t>
      </w:r>
      <w:r>
        <w:t>In group of 3</w:t>
      </w:r>
      <w:r w:rsidR="00B5648B">
        <w:t>.</w:t>
      </w:r>
    </w:p>
    <w:p w14:paraId="1999F047" w14:textId="77777777" w:rsidR="008464BA" w:rsidRDefault="008464BA" w:rsidP="008464BA">
      <w:pPr>
        <w:pStyle w:val="Heading1"/>
      </w:pPr>
    </w:p>
    <w:p w14:paraId="13232075" w14:textId="77777777" w:rsidR="008464BA" w:rsidRPr="002E7888" w:rsidRDefault="008464BA" w:rsidP="008464BA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7888">
        <w:rPr>
          <w:rFonts w:cstheme="minorHAnsi"/>
        </w:rPr>
        <w:t>Input a text in the console.</w:t>
      </w:r>
    </w:p>
    <w:p w14:paraId="573560BC" w14:textId="77777777" w:rsidR="00652216" w:rsidRDefault="008464BA" w:rsidP="008464BA">
      <w:pPr>
        <w:pStyle w:val="ListParagraph"/>
        <w:numPr>
          <w:ilvl w:val="0"/>
          <w:numId w:val="41"/>
        </w:numPr>
      </w:pPr>
      <w:r w:rsidRPr="008464BA">
        <w:t>Check that the text</w:t>
      </w:r>
      <w:r w:rsidR="00652216">
        <w:t>:</w:t>
      </w:r>
    </w:p>
    <w:p w14:paraId="5C304B05" w14:textId="6A5E8CB8" w:rsidR="00652216" w:rsidRDefault="00652216" w:rsidP="00652216">
      <w:pPr>
        <w:pStyle w:val="ListParagraph"/>
        <w:numPr>
          <w:ilvl w:val="1"/>
          <w:numId w:val="41"/>
        </w:numPr>
      </w:pPr>
      <w:r>
        <w:t xml:space="preserve">Has only </w:t>
      </w:r>
      <w:r w:rsidRPr="009B735D">
        <w:rPr>
          <w:i/>
          <w:iCs/>
        </w:rPr>
        <w:t>y</w:t>
      </w:r>
      <w:r>
        <w:t>, between square brackets (need open AND close brackets).</w:t>
      </w:r>
    </w:p>
    <w:p w14:paraId="372502E1" w14:textId="3FF1A22D" w:rsidR="008464BA" w:rsidRDefault="00652216" w:rsidP="00652216">
      <w:pPr>
        <w:pStyle w:val="ListParagraph"/>
        <w:numPr>
          <w:ilvl w:val="1"/>
          <w:numId w:val="41"/>
        </w:numPr>
      </w:pPr>
      <w:r>
        <w:t>Otherwise h</w:t>
      </w:r>
      <w:r w:rsidR="008464BA" w:rsidRPr="008464BA">
        <w:t xml:space="preserve">as </w:t>
      </w:r>
      <w:r w:rsidR="008464BA" w:rsidRPr="009B735D">
        <w:rPr>
          <w:i/>
          <w:iCs/>
        </w:rPr>
        <w:t>x</w:t>
      </w:r>
    </w:p>
    <w:p w14:paraId="6CD05100" w14:textId="73102A6B" w:rsidR="00A7126F" w:rsidRDefault="00A7126F" w:rsidP="00A7126F">
      <w:pPr>
        <w:pStyle w:val="ListParagraph"/>
        <w:numPr>
          <w:ilvl w:val="0"/>
          <w:numId w:val="41"/>
        </w:numPr>
      </w:pPr>
      <w:r>
        <w:t>If the text is correct</w:t>
      </w:r>
    </w:p>
    <w:p w14:paraId="48C7AAF9" w14:textId="7A9DACF7" w:rsidR="008464BA" w:rsidRDefault="008464BA" w:rsidP="008464BA">
      <w:pPr>
        <w:pStyle w:val="ListParagraph"/>
        <w:numPr>
          <w:ilvl w:val="1"/>
          <w:numId w:val="41"/>
        </w:numPr>
      </w:pPr>
      <w:r>
        <w:t>Print “OK”</w:t>
      </w:r>
    </w:p>
    <w:p w14:paraId="2EF6F7FC" w14:textId="77777777" w:rsidR="008464BA" w:rsidRPr="004B1B34" w:rsidRDefault="008464BA" w:rsidP="008464BA">
      <w:pPr>
        <w:pStyle w:val="ListParagraph"/>
        <w:numPr>
          <w:ilvl w:val="1"/>
          <w:numId w:val="41"/>
        </w:numPr>
      </w:pPr>
      <w:r>
        <w:t>Otherwise, print “WRONG”</w:t>
      </w:r>
    </w:p>
    <w:p w14:paraId="53945D1B" w14:textId="6989A54D" w:rsidR="008464BA" w:rsidRPr="00162D44" w:rsidRDefault="008464BA" w:rsidP="008464BA">
      <w:pPr>
        <w:pStyle w:val="Question"/>
        <w:numPr>
          <w:ilvl w:val="0"/>
          <w:numId w:val="44"/>
        </w:numPr>
      </w:pPr>
      <w:r>
        <w:t xml:space="preserve">What </w:t>
      </w:r>
      <w:r w:rsidRPr="00C53EF5">
        <w:t>will</w:t>
      </w:r>
      <w:r>
        <w:t xml:space="preserve"> be the </w:t>
      </w:r>
      <w:r w:rsidRPr="008464BA">
        <w:rPr>
          <w:b/>
        </w:rPr>
        <w:t>result</w:t>
      </w:r>
      <w:r>
        <w:t xml:space="preserve"> for these outputs?</w:t>
      </w:r>
      <w:r w:rsidR="0040009E">
        <w:t xml:space="preserve"> Individual work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464BA" w:rsidRPr="00267592" w14:paraId="096E8892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062C34F2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68F7E73A" w14:textId="77777777" w:rsidR="008464BA" w:rsidRPr="00267592" w:rsidRDefault="008464BA" w:rsidP="0084692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464BA" w:rsidRPr="00C53EF5" w14:paraId="21B893CB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7079FD1D" w14:textId="51147E29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</w:t>
            </w:r>
            <w:proofErr w:type="spellStart"/>
            <w:r>
              <w:rPr>
                <w:rFonts w:cstheme="minorHAnsi"/>
              </w:rPr>
              <w:t>yyy</w:t>
            </w:r>
            <w:proofErr w:type="spellEnd"/>
            <w:r>
              <w:rPr>
                <w:rFonts w:cstheme="minorHAnsi"/>
              </w:rPr>
              <w:t>]xxx</w:t>
            </w:r>
          </w:p>
        </w:tc>
        <w:tc>
          <w:tcPr>
            <w:tcW w:w="5245" w:type="dxa"/>
            <w:vAlign w:val="center"/>
          </w:tcPr>
          <w:p w14:paraId="12F02498" w14:textId="5E0FA3E1" w:rsidR="008464BA" w:rsidRPr="00C53EF5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8464BA" w:rsidRPr="00C85074" w14:paraId="033E62DE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10A8B8B" w14:textId="3C0372AD" w:rsidR="008464BA" w:rsidRDefault="008464BA" w:rsidP="00846924">
            <w:pPr>
              <w:jc w:val="left"/>
            </w:pPr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yyy</w:t>
            </w:r>
            <w:proofErr w:type="spellEnd"/>
            <w:r>
              <w:rPr>
                <w:rFonts w:cstheme="minorHAnsi"/>
              </w:rPr>
              <w:t>]xxx</w:t>
            </w:r>
          </w:p>
        </w:tc>
        <w:tc>
          <w:tcPr>
            <w:tcW w:w="5245" w:type="dxa"/>
            <w:vAlign w:val="center"/>
          </w:tcPr>
          <w:p w14:paraId="4C982132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OK</w:t>
            </w:r>
          </w:p>
        </w:tc>
      </w:tr>
      <w:tr w:rsidR="008464BA" w:rsidRPr="00C85074" w14:paraId="16C6B921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B63A11D" w14:textId="0389B46E" w:rsidR="008464BA" w:rsidRPr="00B1336D" w:rsidRDefault="008464BA" w:rsidP="00846924">
            <w:pPr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xxx[</w:t>
            </w:r>
            <w:proofErr w:type="spellStart"/>
            <w:proofErr w:type="gramEnd"/>
            <w:r>
              <w:rPr>
                <w:rFonts w:cstheme="minorHAnsi"/>
              </w:rPr>
              <w:t>yyy</w:t>
            </w:r>
            <w:proofErr w:type="spellEnd"/>
          </w:p>
        </w:tc>
        <w:tc>
          <w:tcPr>
            <w:tcW w:w="5245" w:type="dxa"/>
            <w:vAlign w:val="center"/>
          </w:tcPr>
          <w:p w14:paraId="08288D70" w14:textId="511215E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WRONG</w:t>
            </w:r>
          </w:p>
        </w:tc>
      </w:tr>
      <w:tr w:rsidR="008464BA" w:rsidRPr="00C85074" w14:paraId="2D990221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B8DB17" w14:textId="7E3A869D" w:rsidR="008464BA" w:rsidRDefault="008464BA" w:rsidP="00846924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xxxy</w:t>
            </w:r>
            <w:proofErr w:type="spellEnd"/>
          </w:p>
        </w:tc>
        <w:tc>
          <w:tcPr>
            <w:tcW w:w="5245" w:type="dxa"/>
            <w:vAlign w:val="center"/>
          </w:tcPr>
          <w:p w14:paraId="2EB9EBD4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</w:p>
        </w:tc>
      </w:tr>
      <w:tr w:rsidR="008464BA" w:rsidRPr="00C85074" w14:paraId="7BFC246F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61F364DB" w14:textId="14F7EDA7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spellStart"/>
            <w:r>
              <w:rPr>
                <w:rFonts w:cstheme="minorHAnsi"/>
              </w:rPr>
              <w:t>yy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245" w:type="dxa"/>
            <w:vAlign w:val="center"/>
          </w:tcPr>
          <w:p w14:paraId="51712097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</w:p>
        </w:tc>
      </w:tr>
      <w:tr w:rsidR="008464BA" w:rsidRPr="00C85074" w14:paraId="3C6B8B70" w14:textId="77777777" w:rsidTr="00846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0E9F87" w14:textId="264B3623" w:rsidR="008464BA" w:rsidRDefault="008464BA" w:rsidP="00846924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xxx[</w:t>
            </w:r>
            <w:proofErr w:type="spellStart"/>
            <w:r>
              <w:rPr>
                <w:rFonts w:cstheme="minorHAnsi"/>
              </w:rPr>
              <w:t>yxyy</w:t>
            </w:r>
            <w:proofErr w:type="spellEnd"/>
            <w:r>
              <w:rPr>
                <w:rFonts w:cstheme="minorHAnsi"/>
              </w:rPr>
              <w:t>]xxx</w:t>
            </w:r>
          </w:p>
        </w:tc>
        <w:tc>
          <w:tcPr>
            <w:tcW w:w="5245" w:type="dxa"/>
            <w:vAlign w:val="center"/>
          </w:tcPr>
          <w:p w14:paraId="330AB26B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</w:p>
        </w:tc>
      </w:tr>
      <w:tr w:rsidR="008464BA" w:rsidRPr="00C85074" w14:paraId="5425D7B5" w14:textId="77777777" w:rsidTr="00846924">
        <w:trPr>
          <w:trHeight w:val="551"/>
        </w:trPr>
        <w:tc>
          <w:tcPr>
            <w:tcW w:w="4395" w:type="dxa"/>
            <w:vAlign w:val="center"/>
          </w:tcPr>
          <w:p w14:paraId="04D115FE" w14:textId="01E30682" w:rsidR="008464BA" w:rsidRDefault="008464BA" w:rsidP="00846924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xxxxx</w:t>
            </w:r>
            <w:proofErr w:type="spellEnd"/>
          </w:p>
        </w:tc>
        <w:tc>
          <w:tcPr>
            <w:tcW w:w="5245" w:type="dxa"/>
            <w:vAlign w:val="center"/>
          </w:tcPr>
          <w:p w14:paraId="64455DA1" w14:textId="77777777" w:rsidR="008464BA" w:rsidRPr="00C85074" w:rsidRDefault="008464BA" w:rsidP="00846924">
            <w:pPr>
              <w:jc w:val="left"/>
              <w:rPr>
                <w:rFonts w:eastAsia="Consolas" w:cstheme="minorHAnsi"/>
              </w:rPr>
            </w:pPr>
          </w:p>
        </w:tc>
      </w:tr>
    </w:tbl>
    <w:p w14:paraId="260B1B4D" w14:textId="76041814" w:rsidR="008464BA" w:rsidRDefault="007E49E3" w:rsidP="00AE38EC">
      <w:pPr>
        <w:pStyle w:val="Question"/>
      </w:pPr>
      <w:r w:rsidRPr="007E49E3">
        <w:t>Which main instruction can solve the problem? What will it be used for? Group of 3 students.</w:t>
      </w:r>
    </w:p>
    <w:p w14:paraId="418294F4" w14:textId="76D27FD8" w:rsidR="00AE38EC" w:rsidRDefault="00F00297" w:rsidP="00AE38EC">
      <w:pPr>
        <w:pStyle w:val="Instructions"/>
      </w:pPr>
      <w:r>
        <w:rPr>
          <w:noProof/>
          <w14:ligatures w14:val="standardContextual"/>
        </w:rPr>
        <w:lastRenderedPageBreak/>
        <w:drawing>
          <wp:inline distT="0" distB="0" distL="0" distR="0" wp14:anchorId="047F7251" wp14:editId="28512FD2">
            <wp:extent cx="4772025" cy="4038600"/>
            <wp:effectExtent l="0" t="0" r="9525" b="0"/>
            <wp:docPr id="142673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32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8F86" w14:textId="77777777" w:rsidR="00AE38EC" w:rsidRDefault="00AE38EC" w:rsidP="00AE38EC">
      <w:pPr>
        <w:pStyle w:val="Instructions"/>
      </w:pPr>
    </w:p>
    <w:p w14:paraId="17A956C9" w14:textId="77777777" w:rsidR="00AE38EC" w:rsidRDefault="00AE38EC" w:rsidP="00AE38EC">
      <w:pPr>
        <w:pStyle w:val="Instructions"/>
      </w:pPr>
    </w:p>
    <w:p w14:paraId="1971BC9D" w14:textId="463AA32A" w:rsidR="00AE38EC" w:rsidRDefault="00AE38EC" w:rsidP="00AE38EC">
      <w:pPr>
        <w:pStyle w:val="Instructions"/>
      </w:pPr>
    </w:p>
    <w:p w14:paraId="53686250" w14:textId="77777777" w:rsidR="00E9734C" w:rsidRDefault="00E9734C" w:rsidP="00AE38EC">
      <w:pPr>
        <w:pStyle w:val="Instructions"/>
      </w:pPr>
    </w:p>
    <w:p w14:paraId="51C6175E" w14:textId="77777777" w:rsidR="00E9734C" w:rsidRDefault="00E9734C" w:rsidP="00AE38EC">
      <w:pPr>
        <w:pStyle w:val="Instructions"/>
      </w:pPr>
    </w:p>
    <w:p w14:paraId="3C474964" w14:textId="5EA4C6AD" w:rsidR="00AE38EC" w:rsidRDefault="00EC712E" w:rsidP="00AE38EC">
      <w:pPr>
        <w:pStyle w:val="Question"/>
      </w:pPr>
      <w:r>
        <w:t>Create a code to solve this problem.</w:t>
      </w:r>
      <w:r w:rsidR="002A6780" w:rsidRPr="002A6780">
        <w:t xml:space="preserve"> </w:t>
      </w:r>
      <w:r w:rsidR="002A6780" w:rsidRPr="007E49E3">
        <w:t>Group of 3 students.</w:t>
      </w:r>
    </w:p>
    <w:p w14:paraId="28792507" w14:textId="7B3F539C" w:rsidR="00713994" w:rsidRDefault="00713994" w:rsidP="00713994">
      <w:pPr>
        <w:pStyle w:val="Instructions"/>
      </w:pPr>
    </w:p>
    <w:p w14:paraId="65CCCBA4" w14:textId="1E0F7D69" w:rsidR="00713994" w:rsidRDefault="00713994" w:rsidP="00713994">
      <w:pPr>
        <w:pStyle w:val="Instructions"/>
      </w:pPr>
    </w:p>
    <w:p w14:paraId="1E39CC41" w14:textId="136EEF28" w:rsidR="00713994" w:rsidRDefault="00713994" w:rsidP="00713994">
      <w:pPr>
        <w:pStyle w:val="Instructions"/>
      </w:pPr>
    </w:p>
    <w:p w14:paraId="66F103DD" w14:textId="534E2688" w:rsidR="00713994" w:rsidRDefault="00713994" w:rsidP="00713994">
      <w:pPr>
        <w:pStyle w:val="Instructions"/>
      </w:pPr>
    </w:p>
    <w:p w14:paraId="4FF26EAC" w14:textId="5C10BE3F" w:rsidR="00713994" w:rsidRDefault="00713994" w:rsidP="00713994">
      <w:pPr>
        <w:pStyle w:val="Instructions"/>
      </w:pPr>
    </w:p>
    <w:p w14:paraId="06C5FBF3" w14:textId="77777777" w:rsidR="00713994" w:rsidRDefault="00713994" w:rsidP="00713994">
      <w:pPr>
        <w:pStyle w:val="Instructions"/>
      </w:pPr>
    </w:p>
    <w:p w14:paraId="05B7694F" w14:textId="1D2FF534" w:rsidR="00713994" w:rsidRDefault="00713994" w:rsidP="00713994">
      <w:pPr>
        <w:pStyle w:val="Instructions"/>
      </w:pPr>
    </w:p>
    <w:p w14:paraId="5353AAC7" w14:textId="1129CDA8" w:rsidR="00713994" w:rsidRDefault="00713994" w:rsidP="00713994">
      <w:pPr>
        <w:pStyle w:val="Instructions"/>
      </w:pPr>
    </w:p>
    <w:p w14:paraId="52D0107B" w14:textId="71D2B437" w:rsidR="00EC712E" w:rsidRPr="008464BA" w:rsidRDefault="00EC712E" w:rsidP="00AE38EC">
      <w:pPr>
        <w:pStyle w:val="Question"/>
      </w:pPr>
      <w:r>
        <w:t>Present your solution to the class.</w:t>
      </w:r>
      <w:r w:rsidR="002A6780" w:rsidRPr="002A6780">
        <w:t xml:space="preserve"> </w:t>
      </w:r>
      <w:r w:rsidR="002A6780" w:rsidRPr="007E49E3">
        <w:t>Group of 3 students.</w:t>
      </w:r>
    </w:p>
    <w:sectPr w:rsidR="00EC712E" w:rsidRPr="008464BA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5D6161"/>
    <w:multiLevelType w:val="hybridMultilevel"/>
    <w:tmpl w:val="14402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13791">
    <w:abstractNumId w:val="21"/>
  </w:num>
  <w:num w:numId="2" w16cid:durableId="1589925867">
    <w:abstractNumId w:val="25"/>
  </w:num>
  <w:num w:numId="3" w16cid:durableId="936911370">
    <w:abstractNumId w:val="27"/>
  </w:num>
  <w:num w:numId="4" w16cid:durableId="747388786">
    <w:abstractNumId w:val="17"/>
  </w:num>
  <w:num w:numId="5" w16cid:durableId="1147474978">
    <w:abstractNumId w:val="5"/>
  </w:num>
  <w:num w:numId="6" w16cid:durableId="729961009">
    <w:abstractNumId w:val="22"/>
  </w:num>
  <w:num w:numId="7" w16cid:durableId="1895699187">
    <w:abstractNumId w:val="18"/>
  </w:num>
  <w:num w:numId="8" w16cid:durableId="1143890628">
    <w:abstractNumId w:val="33"/>
  </w:num>
  <w:num w:numId="9" w16cid:durableId="86771275">
    <w:abstractNumId w:val="7"/>
  </w:num>
  <w:num w:numId="10" w16cid:durableId="739519170">
    <w:abstractNumId w:val="24"/>
  </w:num>
  <w:num w:numId="11" w16cid:durableId="48841430">
    <w:abstractNumId w:val="15"/>
  </w:num>
  <w:num w:numId="12" w16cid:durableId="410465399">
    <w:abstractNumId w:val="31"/>
  </w:num>
  <w:num w:numId="13" w16cid:durableId="214127609">
    <w:abstractNumId w:val="29"/>
  </w:num>
  <w:num w:numId="14" w16cid:durableId="535850724">
    <w:abstractNumId w:val="10"/>
  </w:num>
  <w:num w:numId="15" w16cid:durableId="531917885">
    <w:abstractNumId w:val="2"/>
  </w:num>
  <w:num w:numId="16" w16cid:durableId="416484296">
    <w:abstractNumId w:val="20"/>
  </w:num>
  <w:num w:numId="17" w16cid:durableId="2019849137">
    <w:abstractNumId w:val="19"/>
  </w:num>
  <w:num w:numId="18" w16cid:durableId="202257551">
    <w:abstractNumId w:val="35"/>
  </w:num>
  <w:num w:numId="19" w16cid:durableId="263147961">
    <w:abstractNumId w:val="11"/>
  </w:num>
  <w:num w:numId="20" w16cid:durableId="1372267966">
    <w:abstractNumId w:val="1"/>
  </w:num>
  <w:num w:numId="21" w16cid:durableId="60717650">
    <w:abstractNumId w:val="28"/>
  </w:num>
  <w:num w:numId="22" w16cid:durableId="1672561863">
    <w:abstractNumId w:val="28"/>
  </w:num>
  <w:num w:numId="23" w16cid:durableId="10379767">
    <w:abstractNumId w:val="26"/>
  </w:num>
  <w:num w:numId="24" w16cid:durableId="1426342241">
    <w:abstractNumId w:val="12"/>
  </w:num>
  <w:num w:numId="25" w16cid:durableId="1325888258">
    <w:abstractNumId w:val="4"/>
  </w:num>
  <w:num w:numId="26" w16cid:durableId="1242836569">
    <w:abstractNumId w:val="34"/>
  </w:num>
  <w:num w:numId="27" w16cid:durableId="2029791022">
    <w:abstractNumId w:val="28"/>
  </w:num>
  <w:num w:numId="28" w16cid:durableId="580873279">
    <w:abstractNumId w:val="28"/>
    <w:lvlOverride w:ilvl="0">
      <w:startOverride w:val="1"/>
    </w:lvlOverride>
  </w:num>
  <w:num w:numId="29" w16cid:durableId="1457332530">
    <w:abstractNumId w:val="28"/>
    <w:lvlOverride w:ilvl="0">
      <w:startOverride w:val="1"/>
    </w:lvlOverride>
  </w:num>
  <w:num w:numId="30" w16cid:durableId="1999573887">
    <w:abstractNumId w:val="8"/>
  </w:num>
  <w:num w:numId="31" w16cid:durableId="1677268319">
    <w:abstractNumId w:val="0"/>
  </w:num>
  <w:num w:numId="32" w16cid:durableId="1002315718">
    <w:abstractNumId w:val="6"/>
  </w:num>
  <w:num w:numId="33" w16cid:durableId="1261067352">
    <w:abstractNumId w:val="28"/>
    <w:lvlOverride w:ilvl="0">
      <w:startOverride w:val="1"/>
    </w:lvlOverride>
  </w:num>
  <w:num w:numId="34" w16cid:durableId="1776827486">
    <w:abstractNumId w:val="32"/>
  </w:num>
  <w:num w:numId="35" w16cid:durableId="243494906">
    <w:abstractNumId w:val="9"/>
  </w:num>
  <w:num w:numId="36" w16cid:durableId="821194096">
    <w:abstractNumId w:val="3"/>
  </w:num>
  <w:num w:numId="37" w16cid:durableId="1186288462">
    <w:abstractNumId w:val="30"/>
  </w:num>
  <w:num w:numId="38" w16cid:durableId="925186368">
    <w:abstractNumId w:val="14"/>
  </w:num>
  <w:num w:numId="39" w16cid:durableId="1129514060">
    <w:abstractNumId w:val="28"/>
    <w:lvlOverride w:ilvl="0">
      <w:startOverride w:val="1"/>
    </w:lvlOverride>
  </w:num>
  <w:num w:numId="40" w16cid:durableId="143620286">
    <w:abstractNumId w:val="16"/>
  </w:num>
  <w:num w:numId="41" w16cid:durableId="1281106467">
    <w:abstractNumId w:val="13"/>
  </w:num>
  <w:num w:numId="42" w16cid:durableId="1310131036">
    <w:abstractNumId w:val="28"/>
    <w:lvlOverride w:ilvl="0">
      <w:startOverride w:val="1"/>
    </w:lvlOverride>
  </w:num>
  <w:num w:numId="43" w16cid:durableId="1632859513">
    <w:abstractNumId w:val="23"/>
  </w:num>
  <w:num w:numId="44" w16cid:durableId="1321697106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B81"/>
    <w:rsid w:val="00127C48"/>
    <w:rsid w:val="00135398"/>
    <w:rsid w:val="00155870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470E0"/>
    <w:rsid w:val="0024777F"/>
    <w:rsid w:val="00267592"/>
    <w:rsid w:val="00270D6C"/>
    <w:rsid w:val="00274245"/>
    <w:rsid w:val="0027597B"/>
    <w:rsid w:val="00285BCC"/>
    <w:rsid w:val="00290F22"/>
    <w:rsid w:val="002954E6"/>
    <w:rsid w:val="00297E0E"/>
    <w:rsid w:val="002A6780"/>
    <w:rsid w:val="002D1850"/>
    <w:rsid w:val="002D44CC"/>
    <w:rsid w:val="002D4629"/>
    <w:rsid w:val="002E1AA9"/>
    <w:rsid w:val="002E7888"/>
    <w:rsid w:val="002F5ADE"/>
    <w:rsid w:val="0030183F"/>
    <w:rsid w:val="00303D4F"/>
    <w:rsid w:val="003150AE"/>
    <w:rsid w:val="0033373E"/>
    <w:rsid w:val="00337160"/>
    <w:rsid w:val="00337EFD"/>
    <w:rsid w:val="00346333"/>
    <w:rsid w:val="00361145"/>
    <w:rsid w:val="00392B98"/>
    <w:rsid w:val="00395214"/>
    <w:rsid w:val="003C4510"/>
    <w:rsid w:val="003E18EC"/>
    <w:rsid w:val="003E2E04"/>
    <w:rsid w:val="003E3378"/>
    <w:rsid w:val="003E63EA"/>
    <w:rsid w:val="003E6809"/>
    <w:rsid w:val="0040009E"/>
    <w:rsid w:val="00405D2C"/>
    <w:rsid w:val="00406DE4"/>
    <w:rsid w:val="00410C4A"/>
    <w:rsid w:val="00420B62"/>
    <w:rsid w:val="00421870"/>
    <w:rsid w:val="00421BAA"/>
    <w:rsid w:val="00427A14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0D28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15ED6"/>
    <w:rsid w:val="005330EC"/>
    <w:rsid w:val="00535B58"/>
    <w:rsid w:val="005360DD"/>
    <w:rsid w:val="00552E83"/>
    <w:rsid w:val="0055342C"/>
    <w:rsid w:val="00565462"/>
    <w:rsid w:val="00575152"/>
    <w:rsid w:val="00575AC6"/>
    <w:rsid w:val="00591839"/>
    <w:rsid w:val="00592A68"/>
    <w:rsid w:val="00593211"/>
    <w:rsid w:val="005B1B20"/>
    <w:rsid w:val="005D5BF2"/>
    <w:rsid w:val="005E282D"/>
    <w:rsid w:val="005E7448"/>
    <w:rsid w:val="00620E37"/>
    <w:rsid w:val="00622066"/>
    <w:rsid w:val="00622C39"/>
    <w:rsid w:val="00627219"/>
    <w:rsid w:val="00637FC0"/>
    <w:rsid w:val="00652216"/>
    <w:rsid w:val="006640E8"/>
    <w:rsid w:val="006678D8"/>
    <w:rsid w:val="00672D8A"/>
    <w:rsid w:val="00685B67"/>
    <w:rsid w:val="00687D50"/>
    <w:rsid w:val="00692F2D"/>
    <w:rsid w:val="006B70FC"/>
    <w:rsid w:val="006E361B"/>
    <w:rsid w:val="006E6A19"/>
    <w:rsid w:val="006E79DA"/>
    <w:rsid w:val="0070203E"/>
    <w:rsid w:val="00705066"/>
    <w:rsid w:val="00706183"/>
    <w:rsid w:val="00707F5D"/>
    <w:rsid w:val="00713994"/>
    <w:rsid w:val="00716996"/>
    <w:rsid w:val="007374E3"/>
    <w:rsid w:val="00747B2C"/>
    <w:rsid w:val="007541A2"/>
    <w:rsid w:val="007A6888"/>
    <w:rsid w:val="007E49E3"/>
    <w:rsid w:val="00800554"/>
    <w:rsid w:val="008308A7"/>
    <w:rsid w:val="008464BA"/>
    <w:rsid w:val="00870EC4"/>
    <w:rsid w:val="00874E49"/>
    <w:rsid w:val="008835DD"/>
    <w:rsid w:val="008A0C5F"/>
    <w:rsid w:val="008B123C"/>
    <w:rsid w:val="008C6148"/>
    <w:rsid w:val="008F38EB"/>
    <w:rsid w:val="00904310"/>
    <w:rsid w:val="00904C40"/>
    <w:rsid w:val="0093474B"/>
    <w:rsid w:val="00942F42"/>
    <w:rsid w:val="00950A89"/>
    <w:rsid w:val="0098731C"/>
    <w:rsid w:val="0099007D"/>
    <w:rsid w:val="009905CA"/>
    <w:rsid w:val="009B1A58"/>
    <w:rsid w:val="009B735D"/>
    <w:rsid w:val="009C460E"/>
    <w:rsid w:val="009C502E"/>
    <w:rsid w:val="009E0EFC"/>
    <w:rsid w:val="009E3456"/>
    <w:rsid w:val="00A00D24"/>
    <w:rsid w:val="00A00D86"/>
    <w:rsid w:val="00A17A29"/>
    <w:rsid w:val="00A37F66"/>
    <w:rsid w:val="00A63A80"/>
    <w:rsid w:val="00A7126F"/>
    <w:rsid w:val="00A75C54"/>
    <w:rsid w:val="00A86449"/>
    <w:rsid w:val="00A96604"/>
    <w:rsid w:val="00AA68EC"/>
    <w:rsid w:val="00AD7958"/>
    <w:rsid w:val="00AE38EC"/>
    <w:rsid w:val="00AF4BA9"/>
    <w:rsid w:val="00B12877"/>
    <w:rsid w:val="00B35D8A"/>
    <w:rsid w:val="00B5648B"/>
    <w:rsid w:val="00B6418E"/>
    <w:rsid w:val="00B704B0"/>
    <w:rsid w:val="00B92470"/>
    <w:rsid w:val="00B92732"/>
    <w:rsid w:val="00BA2986"/>
    <w:rsid w:val="00BA4A2B"/>
    <w:rsid w:val="00BA61D3"/>
    <w:rsid w:val="00BC6E5D"/>
    <w:rsid w:val="00BD319B"/>
    <w:rsid w:val="00C0786B"/>
    <w:rsid w:val="00C24B51"/>
    <w:rsid w:val="00C306BB"/>
    <w:rsid w:val="00C310B6"/>
    <w:rsid w:val="00C411DE"/>
    <w:rsid w:val="00C44A96"/>
    <w:rsid w:val="00C53EF5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7190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D0E65"/>
    <w:rsid w:val="00DE0549"/>
    <w:rsid w:val="00DE20AB"/>
    <w:rsid w:val="00E13AA0"/>
    <w:rsid w:val="00E2330F"/>
    <w:rsid w:val="00E35AFC"/>
    <w:rsid w:val="00E54974"/>
    <w:rsid w:val="00E558C2"/>
    <w:rsid w:val="00E63CCC"/>
    <w:rsid w:val="00E70E4A"/>
    <w:rsid w:val="00E90692"/>
    <w:rsid w:val="00E9734C"/>
    <w:rsid w:val="00E97E8B"/>
    <w:rsid w:val="00EA454D"/>
    <w:rsid w:val="00EB7468"/>
    <w:rsid w:val="00EC712E"/>
    <w:rsid w:val="00EC7A19"/>
    <w:rsid w:val="00EE22E4"/>
    <w:rsid w:val="00F00297"/>
    <w:rsid w:val="00F02D2C"/>
    <w:rsid w:val="00F1573B"/>
    <w:rsid w:val="00F17E98"/>
    <w:rsid w:val="00F2523F"/>
    <w:rsid w:val="00F268FA"/>
    <w:rsid w:val="00F3100B"/>
    <w:rsid w:val="00F5142D"/>
    <w:rsid w:val="00F52F13"/>
    <w:rsid w:val="00F61A1D"/>
    <w:rsid w:val="00F63919"/>
    <w:rsid w:val="00FD4B92"/>
    <w:rsid w:val="00FF3F6E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F5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CDEF-EC66-4A62-BC1C-76C429C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287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PHEAKTRA.MAO</cp:lastModifiedBy>
  <cp:revision>38</cp:revision>
  <dcterms:created xsi:type="dcterms:W3CDTF">2023-07-10T09:59:00Z</dcterms:created>
  <dcterms:modified xsi:type="dcterms:W3CDTF">2023-08-05T13:08:00Z</dcterms:modified>
</cp:coreProperties>
</file>