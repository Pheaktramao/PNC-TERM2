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1737" w14:textId="1EC66B40" w:rsidR="00607DA4" w:rsidRDefault="00607DA4" w:rsidP="00607DA4">
      <w:pPr>
        <w:pStyle w:val="Heading1"/>
      </w:pPr>
    </w:p>
    <w:p w14:paraId="39006AE1" w14:textId="4AA21940" w:rsidR="00607DA4" w:rsidRPr="000A7198" w:rsidRDefault="00607DA4" w:rsidP="0014494E">
      <w:pPr>
        <w:pStyle w:val="Question"/>
      </w:pPr>
      <w:r>
        <w:rPr>
          <w:lang w:bidi="ar-SA"/>
        </w:rPr>
        <w:t>What is this code doing?</w:t>
      </w:r>
    </w:p>
    <w:p w14:paraId="601101AB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string = </w:t>
      </w:r>
      <w:proofErr w:type="gramStart"/>
      <w:r w:rsidRPr="00B95AC5">
        <w:rPr>
          <w:lang w:val="en-GB"/>
        </w:rPr>
        <w:t>input(</w:t>
      </w:r>
      <w:proofErr w:type="gramEnd"/>
      <w:r w:rsidRPr="00B95AC5">
        <w:rPr>
          <w:lang w:val="en-GB"/>
        </w:rPr>
        <w:t>)</w:t>
      </w:r>
    </w:p>
    <w:p w14:paraId="0779E55A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res = False</w:t>
      </w:r>
    </w:p>
    <w:p w14:paraId="6A605435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for </w:t>
      </w:r>
      <w:proofErr w:type="spellStart"/>
      <w:r w:rsidRPr="00B95AC5">
        <w:rPr>
          <w:lang w:val="en-GB"/>
        </w:rPr>
        <w:t>i</w:t>
      </w:r>
      <w:proofErr w:type="spellEnd"/>
      <w:r w:rsidRPr="00B95AC5">
        <w:rPr>
          <w:lang w:val="en-GB"/>
        </w:rPr>
        <w:t xml:space="preserve"> in range(</w:t>
      </w:r>
      <w:proofErr w:type="spellStart"/>
      <w:r w:rsidRPr="00B95AC5">
        <w:rPr>
          <w:lang w:val="en-GB"/>
        </w:rPr>
        <w:t>len</w:t>
      </w:r>
      <w:proofErr w:type="spellEnd"/>
      <w:r w:rsidRPr="00B95AC5">
        <w:rPr>
          <w:lang w:val="en-GB"/>
        </w:rPr>
        <w:t>(string)):</w:t>
      </w:r>
    </w:p>
    <w:p w14:paraId="0C8B5D08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if string[</w:t>
      </w:r>
      <w:proofErr w:type="spellStart"/>
      <w:r w:rsidRPr="00B95AC5">
        <w:rPr>
          <w:lang w:val="en-GB"/>
        </w:rPr>
        <w:t>i</w:t>
      </w:r>
      <w:proofErr w:type="spellEnd"/>
      <w:r w:rsidRPr="00B95AC5">
        <w:rPr>
          <w:lang w:val="en-GB"/>
        </w:rPr>
        <w:t>] == "7":</w:t>
      </w:r>
    </w:p>
    <w:p w14:paraId="597CC556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    res = True</w:t>
      </w:r>
    </w:p>
    <w:p w14:paraId="22AB4E62" w14:textId="77777777" w:rsidR="00607DA4" w:rsidRDefault="00607DA4" w:rsidP="00607DA4">
      <w:pPr>
        <w:pStyle w:val="Instructions"/>
      </w:pPr>
      <w:r w:rsidRPr="00B95AC5">
        <w:rPr>
          <w:lang w:val="en-GB"/>
        </w:rPr>
        <w:t xml:space="preserve">    print(res)</w:t>
      </w:r>
    </w:p>
    <w:p w14:paraId="6ABF03EC" w14:textId="5BDA95C4" w:rsidR="00607DA4" w:rsidRPr="0014494E" w:rsidRDefault="00607DA4" w:rsidP="00607DA4">
      <w:pPr>
        <w:pStyle w:val="Question"/>
        <w:rPr>
          <w:lang w:bidi="ar-SA"/>
        </w:rPr>
      </w:pPr>
      <w:r w:rsidRPr="000A7198">
        <w:rPr>
          <w:lang w:bidi="ar-SA"/>
        </w:rPr>
        <w:t>Based on your analysis in question 1, complete the test 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4C29B61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D066AD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A3CDE5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57692ED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3AB8E9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“23476”</w:t>
            </w:r>
          </w:p>
        </w:tc>
        <w:tc>
          <w:tcPr>
            <w:tcW w:w="5245" w:type="dxa"/>
            <w:vAlign w:val="center"/>
          </w:tcPr>
          <w:p w14:paraId="22D4C3D3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2037A0B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9361ED4" w14:textId="77777777" w:rsidR="00607DA4" w:rsidRPr="00C8507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“23498”</w:t>
            </w:r>
          </w:p>
        </w:tc>
        <w:tc>
          <w:tcPr>
            <w:tcW w:w="5245" w:type="dxa"/>
            <w:vAlign w:val="center"/>
          </w:tcPr>
          <w:p w14:paraId="2C49A47A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5E1D3869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111DF98F" w14:textId="77777777" w:rsidR="00607DA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“77770”</w:t>
            </w:r>
          </w:p>
        </w:tc>
        <w:tc>
          <w:tcPr>
            <w:tcW w:w="5245" w:type="dxa"/>
            <w:vAlign w:val="center"/>
          </w:tcPr>
          <w:p w14:paraId="45FB8B56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6363761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209E9A4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“1234567”</w:t>
            </w:r>
          </w:p>
        </w:tc>
        <w:tc>
          <w:tcPr>
            <w:tcW w:w="5245" w:type="dxa"/>
            <w:vAlign w:val="center"/>
          </w:tcPr>
          <w:p w14:paraId="7154F5B8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6FB598C4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9B595D5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“73475”</w:t>
            </w:r>
          </w:p>
        </w:tc>
        <w:tc>
          <w:tcPr>
            <w:tcW w:w="5245" w:type="dxa"/>
            <w:vAlign w:val="center"/>
          </w:tcPr>
          <w:p w14:paraId="464211E7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70D1F4D6" w14:textId="2A64DE4C" w:rsidR="00607DA4" w:rsidRDefault="004A1E20" w:rsidP="0014494E">
      <w:pPr>
        <w:pStyle w:val="Question"/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3727B519" wp14:editId="66A08CA1">
            <wp:simplePos x="0" y="0"/>
            <wp:positionH relativeFrom="column">
              <wp:posOffset>24130</wp:posOffset>
            </wp:positionH>
            <wp:positionV relativeFrom="paragraph">
              <wp:posOffset>962025</wp:posOffset>
            </wp:positionV>
            <wp:extent cx="2447925" cy="1676400"/>
            <wp:effectExtent l="0" t="0" r="9525" b="0"/>
            <wp:wrapTopAndBottom/>
            <wp:docPr id="181514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419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DA4" w:rsidRPr="000B191A">
        <w:rPr>
          <w:lang w:bidi="ar-SA"/>
        </w:rPr>
        <w:t>Use the code from question 1 to create a flowchart to solve this problem.</w:t>
      </w:r>
    </w:p>
    <w:p w14:paraId="41AAA2B0" w14:textId="538EDA98" w:rsidR="00607DA4" w:rsidRDefault="00607DA4" w:rsidP="004A1E20">
      <w:pPr>
        <w:pStyle w:val="Instructions"/>
        <w:pBdr>
          <w:left w:val="single" w:sz="4" w:space="14" w:color="auto"/>
        </w:pBdr>
        <w:tabs>
          <w:tab w:val="left" w:pos="2310"/>
        </w:tabs>
        <w:rPr>
          <w:lang w:val="en-GB"/>
        </w:rPr>
      </w:pPr>
      <w:r w:rsidRPr="00B95AC5">
        <w:rPr>
          <w:lang w:val="en-GB"/>
        </w:rPr>
        <w:lastRenderedPageBreak/>
        <w:t xml:space="preserve">    </w:t>
      </w:r>
      <w:r w:rsidR="004A1E20">
        <w:rPr>
          <w:lang w:val="en-GB"/>
        </w:rPr>
        <w:tab/>
      </w:r>
    </w:p>
    <w:p w14:paraId="4A3017F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21483B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580E28FF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247A1D8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F8980FC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79756BC7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36F707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5E92DC6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757555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18A99D1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0118A1D5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29050AFF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183AF55" w14:textId="77777777" w:rsidR="00607DA4" w:rsidRDefault="00607DA4" w:rsidP="00C314CC">
      <w:pPr>
        <w:pStyle w:val="Instructions"/>
        <w:pBdr>
          <w:left w:val="single" w:sz="4" w:space="14" w:color="auto"/>
        </w:pBdr>
      </w:pPr>
    </w:p>
    <w:p w14:paraId="73EA14EC" w14:textId="6B219C4A" w:rsidR="00607DA4" w:rsidRPr="00B1336D" w:rsidRDefault="00607DA4" w:rsidP="00607DA4">
      <w:pPr>
        <w:pStyle w:val="Heading1"/>
      </w:pPr>
    </w:p>
    <w:p w14:paraId="76319D5D" w14:textId="198A7C34" w:rsidR="00607DA4" w:rsidRPr="0021636E" w:rsidRDefault="00607DA4" w:rsidP="00607DA4">
      <w:pPr>
        <w:pStyle w:val="ListParagraph"/>
        <w:numPr>
          <w:ilvl w:val="0"/>
          <w:numId w:val="24"/>
        </w:numPr>
        <w:rPr>
          <w:rFonts w:cstheme="minorHAnsi"/>
        </w:rPr>
      </w:pPr>
      <w:r w:rsidRPr="00147C48">
        <w:rPr>
          <w:rFonts w:cstheme="minorHAnsi"/>
        </w:rPr>
        <w:t xml:space="preserve">Check if a string contains only numbers </w:t>
      </w:r>
      <w:r w:rsidR="00B5611D">
        <w:rPr>
          <w:rFonts w:cstheme="minorHAnsi"/>
        </w:rPr>
        <w:t>getter than</w:t>
      </w:r>
      <w:r w:rsidRPr="00147C48">
        <w:rPr>
          <w:rFonts w:cstheme="minorHAnsi"/>
        </w:rPr>
        <w:t xml:space="preserve"> </w:t>
      </w:r>
      <w:r w:rsidR="007C1CFC">
        <w:rPr>
          <w:rFonts w:cstheme="minorHAnsi"/>
        </w:rPr>
        <w:t>6</w:t>
      </w:r>
      <w:r w:rsidRPr="00147C48">
        <w:rPr>
          <w:rFonts w:cstheme="minorHAnsi"/>
        </w:rPr>
        <w:t>.</w:t>
      </w:r>
    </w:p>
    <w:p w14:paraId="02A966CD" w14:textId="3666D8D6" w:rsidR="00607DA4" w:rsidRPr="00B5611D" w:rsidRDefault="00607DA4" w:rsidP="00FF7FE2">
      <w:pPr>
        <w:pStyle w:val="Question"/>
        <w:numPr>
          <w:ilvl w:val="0"/>
          <w:numId w:val="28"/>
        </w:numPr>
      </w:pPr>
      <w:r>
        <w:t xml:space="preserve">What will be the </w:t>
      </w:r>
      <w:r w:rsidRPr="00FF7FE2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0D8B44D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7D97C9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D8CCC6D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37E9A2F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2DCE4BE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75465</w:t>
            </w:r>
          </w:p>
        </w:tc>
        <w:tc>
          <w:tcPr>
            <w:tcW w:w="5245" w:type="dxa"/>
            <w:vAlign w:val="center"/>
          </w:tcPr>
          <w:p w14:paraId="5F40116E" w14:textId="3D80C055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4DC6589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91CECAB" w14:textId="77C7F85A" w:rsidR="00607DA4" w:rsidRPr="00C85074" w:rsidRDefault="00607DA4" w:rsidP="0041567E">
            <w:pPr>
              <w:jc w:val="left"/>
            </w:pPr>
            <w:r>
              <w:t>78</w:t>
            </w:r>
            <w:r w:rsidR="00AF1867">
              <w:t>9</w:t>
            </w:r>
          </w:p>
        </w:tc>
        <w:tc>
          <w:tcPr>
            <w:tcW w:w="5245" w:type="dxa"/>
            <w:vAlign w:val="center"/>
          </w:tcPr>
          <w:p w14:paraId="05B00BEE" w14:textId="2711A04F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E2E6086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D417C5C" w14:textId="77777777" w:rsidR="00607DA4" w:rsidRDefault="00607DA4" w:rsidP="0041567E">
            <w:pPr>
              <w:jc w:val="left"/>
            </w:pPr>
            <w:r>
              <w:t>1</w:t>
            </w:r>
          </w:p>
        </w:tc>
        <w:tc>
          <w:tcPr>
            <w:tcW w:w="5245" w:type="dxa"/>
            <w:vAlign w:val="center"/>
          </w:tcPr>
          <w:p w14:paraId="644CB7A7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15B4729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439F33D" w14:textId="77777777" w:rsidR="00607DA4" w:rsidRPr="00F2313B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75687</w:t>
            </w:r>
          </w:p>
        </w:tc>
        <w:tc>
          <w:tcPr>
            <w:tcW w:w="5245" w:type="dxa"/>
            <w:vAlign w:val="center"/>
          </w:tcPr>
          <w:p w14:paraId="3E3516B2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784CB9A8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69D1972" w14:textId="77777777" w:rsidR="00607DA4" w:rsidRPr="00B1336D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13457</w:t>
            </w:r>
          </w:p>
        </w:tc>
        <w:tc>
          <w:tcPr>
            <w:tcW w:w="5245" w:type="dxa"/>
            <w:vAlign w:val="center"/>
          </w:tcPr>
          <w:p w14:paraId="13E5F74B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00A56A9E" w14:textId="77777777" w:rsidR="00FF7FE2" w:rsidRDefault="00FF7FE2" w:rsidP="00FF7FE2">
      <w:pPr>
        <w:pStyle w:val="Question"/>
      </w:pPr>
      <w:r>
        <w:t>Analyze</w:t>
      </w:r>
      <w:r w:rsidRPr="00FF7FE2">
        <w:rPr>
          <w:b/>
        </w:rPr>
        <w:t xml:space="preserve"> the </w:t>
      </w:r>
      <w:r w:rsidRPr="00FF7FE2">
        <w:rPr>
          <w:b/>
          <w:color w:val="000000" w:themeColor="text1"/>
        </w:rPr>
        <w:t>symbols</w:t>
      </w:r>
      <w:r w:rsidRPr="00FF7FE2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FF7FE2" w14:paraId="5C584CD7" w14:textId="77777777" w:rsidTr="00FF7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4F7D982" w14:textId="77777777" w:rsidR="00FF7FE2" w:rsidRDefault="00FF7FE2" w:rsidP="00FF7FE2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13602D37" w14:textId="1E37C186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 For what?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6BB365E1" w14:textId="459A72AA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FF7FE2">
              <w:t>ow are you going to fill in this block (give an example)</w:t>
            </w:r>
          </w:p>
        </w:tc>
      </w:tr>
      <w:tr w:rsidR="00FF7FE2" w14:paraId="0FBF7715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288C7B8" w14:textId="77777777" w:rsidR="00FF7FE2" w:rsidRDefault="00FF7FE2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737789" wp14:editId="0CBDADC5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A4E6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62C21A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2BBD144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14E47DC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481634" w14:textId="77777777" w:rsidR="00FF7FE2" w:rsidRDefault="00FF7FE2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3C020BA" wp14:editId="5CB4685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D279C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B889DD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31CDA03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FE2" w14:paraId="5F45127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CBB2413" w14:textId="77777777" w:rsidR="00FF7FE2" w:rsidRDefault="00FF7FE2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2E915" wp14:editId="4084958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67EA1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5263B761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67EF33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6229B0E0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253BE" w14:textId="77777777" w:rsidR="00FF7FE2" w:rsidRPr="004B6DA6" w:rsidRDefault="00FF7FE2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6A5B01" wp14:editId="4031F6DA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55CD5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0B38B2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2EEE73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7B51D3" w14:textId="6A4BD70C" w:rsidR="00607DA4" w:rsidRDefault="004D2A69" w:rsidP="00B5611D">
      <w:pPr>
        <w:pStyle w:val="Question"/>
      </w:pPr>
      <w:r>
        <w:t>Fill up this code.</w:t>
      </w:r>
    </w:p>
    <w:p w14:paraId="32E8E47D" w14:textId="7777777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string = </w:t>
      </w:r>
      <w:proofErr w:type="gramStart"/>
      <w:r w:rsidRPr="00B95AC5">
        <w:rPr>
          <w:lang w:val="en-GB"/>
        </w:rPr>
        <w:t>input(</w:t>
      </w:r>
      <w:proofErr w:type="gramEnd"/>
      <w:r w:rsidRPr="00B95AC5">
        <w:rPr>
          <w:lang w:val="en-GB"/>
        </w:rPr>
        <w:t>)</w:t>
      </w:r>
    </w:p>
    <w:p w14:paraId="2B926F65" w14:textId="12918F6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res = False</w:t>
      </w:r>
    </w:p>
    <w:p w14:paraId="2BC84352" w14:textId="41BBB023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for </w:t>
      </w:r>
      <w:proofErr w:type="spellStart"/>
      <w:r w:rsidRPr="00B95AC5">
        <w:rPr>
          <w:lang w:val="en-GB"/>
        </w:rPr>
        <w:t>i</w:t>
      </w:r>
      <w:proofErr w:type="spellEnd"/>
      <w:r w:rsidRPr="00B95AC5">
        <w:rPr>
          <w:lang w:val="en-GB"/>
        </w:rPr>
        <w:t xml:space="preserve"> </w:t>
      </w:r>
      <w:proofErr w:type="gramStart"/>
      <w:r w:rsidRPr="00B95AC5">
        <w:rPr>
          <w:lang w:val="en-GB"/>
        </w:rPr>
        <w:t>in</w:t>
      </w:r>
      <w:r w:rsidR="00C314CC">
        <w:rPr>
          <w:lang w:val="en-GB"/>
        </w:rPr>
        <w:t xml:space="preserve"> </w:t>
      </w:r>
      <w:r w:rsidR="00F5675A">
        <w:rPr>
          <w:lang w:val="en-GB"/>
        </w:rPr>
        <w:t xml:space="preserve"> </w:t>
      </w:r>
      <w:r w:rsidR="00C314CC" w:rsidRPr="00C314CC">
        <w:rPr>
          <w:b/>
          <w:bCs/>
          <w:color w:val="FF0000"/>
          <w:lang w:val="en-GB"/>
        </w:rPr>
        <w:t>&lt;</w:t>
      </w:r>
      <w:proofErr w:type="gramEnd"/>
      <w:r w:rsidR="00F5675A" w:rsidRPr="00C314CC">
        <w:rPr>
          <w:b/>
          <w:bCs/>
          <w:color w:val="FF0000"/>
          <w:lang w:val="en-GB"/>
        </w:rPr>
        <w:t>TO</w:t>
      </w:r>
      <w:r w:rsidR="00C314CC" w:rsidRPr="00C314CC">
        <w:rPr>
          <w:b/>
          <w:bCs/>
          <w:color w:val="FF0000"/>
          <w:lang w:val="en-GB"/>
        </w:rPr>
        <w:t xml:space="preserve"> </w:t>
      </w:r>
      <w:r w:rsidR="00F5675A" w:rsidRPr="00C314CC">
        <w:rPr>
          <w:b/>
          <w:bCs/>
          <w:color w:val="FF0000"/>
          <w:lang w:val="en-GB"/>
        </w:rPr>
        <w:t>COMPLETE</w:t>
      </w:r>
      <w:r w:rsidR="00C314CC" w:rsidRPr="00C314CC">
        <w:rPr>
          <w:b/>
          <w:bCs/>
          <w:color w:val="FF0000"/>
          <w:lang w:val="en-GB"/>
        </w:rPr>
        <w:t>&gt;</w:t>
      </w:r>
      <w:r w:rsidRPr="00C314CC">
        <w:rPr>
          <w:b/>
          <w:bCs/>
          <w:color w:val="FF0000"/>
          <w:lang w:val="en-GB"/>
        </w:rPr>
        <w:t>:</w:t>
      </w:r>
    </w:p>
    <w:p w14:paraId="3CCB5B29" w14:textId="5A6950A0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</w:t>
      </w:r>
      <w:proofErr w:type="gramStart"/>
      <w:r w:rsidRPr="00B95AC5">
        <w:rPr>
          <w:lang w:val="en-GB"/>
        </w:rPr>
        <w:t xml:space="preserve">if </w:t>
      </w:r>
      <w:r w:rsidR="00C314CC">
        <w:rPr>
          <w:b/>
          <w:bCs/>
          <w:lang w:val="en-GB"/>
        </w:rPr>
        <w:t xml:space="preserve"> </w:t>
      </w:r>
      <w:r w:rsidR="00C314CC" w:rsidRPr="00C314CC">
        <w:rPr>
          <w:b/>
          <w:bCs/>
          <w:color w:val="FF0000"/>
          <w:lang w:val="en-GB"/>
        </w:rPr>
        <w:t>&lt;</w:t>
      </w:r>
      <w:proofErr w:type="gramEnd"/>
      <w:r w:rsidR="00C314CC" w:rsidRPr="00C314CC">
        <w:rPr>
          <w:b/>
          <w:bCs/>
          <w:color w:val="FF0000"/>
          <w:lang w:val="en-GB"/>
        </w:rPr>
        <w:t>TO COMPLETE&gt;:</w:t>
      </w:r>
    </w:p>
    <w:p w14:paraId="6074FA7A" w14:textId="497B114A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res = True</w:t>
      </w:r>
    </w:p>
    <w:p w14:paraId="7C8D4271" w14:textId="51925177" w:rsidR="004D2A69" w:rsidRPr="00B1336D" w:rsidRDefault="00DC5C4E" w:rsidP="004D2A69">
      <w:pPr>
        <w:pStyle w:val="Instructions"/>
      </w:pPr>
      <w:r w:rsidRPr="00B95AC5">
        <w:rPr>
          <w:lang w:val="en-GB"/>
        </w:rPr>
        <w:t>print(res)</w:t>
      </w:r>
    </w:p>
    <w:p w14:paraId="3FFEE5CB" w14:textId="3DABDECE" w:rsidR="00607DA4" w:rsidRPr="00B1336D" w:rsidRDefault="00607DA4" w:rsidP="00607DA4">
      <w:pPr>
        <w:pStyle w:val="Heading1"/>
      </w:pPr>
    </w:p>
    <w:p w14:paraId="30C263EE" w14:textId="77777777" w:rsidR="00607DA4" w:rsidRPr="00FA4697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number (number) in the console.</w:t>
      </w:r>
    </w:p>
    <w:p w14:paraId="2C806A5E" w14:textId="77777777" w:rsidR="00607DA4" w:rsidRPr="00A614CA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string (mode) in the console: The mode can either "inside" or "outside".</w:t>
      </w:r>
      <w:r w:rsidRPr="00A614CA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873F3AC" w14:textId="77777777" w:rsidR="009F3EDE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"inside”</w:t>
      </w:r>
    </w:p>
    <w:p w14:paraId="557D67DF" w14:textId="544A7B95" w:rsidR="00607DA4" w:rsidRPr="00A614CA" w:rsidRDefault="00607DA4" w:rsidP="009F3EDE">
      <w:pPr>
        <w:pStyle w:val="ListParagraph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in the range [1, 10]</w:t>
      </w:r>
    </w:p>
    <w:p w14:paraId="5FE0378C" w14:textId="6E70A3FB" w:rsidR="009F3EDE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"outside”</w:t>
      </w:r>
      <w:r w:rsidR="009F3EDE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706BA0A" w14:textId="59EFCEDF" w:rsidR="00607DA4" w:rsidRDefault="00607DA4" w:rsidP="009F3EDE">
      <w:pPr>
        <w:pStyle w:val="ListParagraph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less than 1 or greater than 10</w:t>
      </w:r>
      <w:r>
        <w:rPr>
          <w:rFonts w:eastAsia="Times New Roman" w:cstheme="minorHAnsi"/>
          <w:color w:val="39424E"/>
          <w:lang w:eastAsia="fr-FR" w:bidi="ar-SA"/>
        </w:rPr>
        <w:t>.</w:t>
      </w:r>
    </w:p>
    <w:p w14:paraId="681BFE47" w14:textId="6D4F83BC" w:rsidR="00607DA4" w:rsidRPr="009F3EDE" w:rsidRDefault="009F3EDE" w:rsidP="00A86E94">
      <w:pPr>
        <w:pStyle w:val="Question"/>
        <w:numPr>
          <w:ilvl w:val="0"/>
          <w:numId w:val="32"/>
        </w:numPr>
      </w:pPr>
      <w:r>
        <w:t xml:space="preserve">What will be the </w:t>
      </w:r>
      <w:r w:rsidRPr="00A86E94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B3CFFDC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14F6D22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BE9966F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6BC22E0A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E306519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7514BDD4" w14:textId="72D93CEA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37C36108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  <w:p w14:paraId="5D6E4E64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“inside” and 5 is in range of [1, 10]</w:t>
            </w:r>
            <w:r>
              <w:rPr>
                <w:rFonts w:eastAsia="Consolas" w:cstheme="minorHAnsi"/>
              </w:rPr>
              <w:t>.</w:t>
            </w:r>
          </w:p>
        </w:tc>
      </w:tr>
      <w:tr w:rsidR="00607DA4" w:rsidRPr="00C85074" w14:paraId="37AAE3A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6D1C10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61616561" w14:textId="02467342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707B1CEB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  <w:p w14:paraId="3E1145AD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“outside” and 5 is outside the range of [1,10]</w:t>
            </w:r>
          </w:p>
        </w:tc>
      </w:tr>
      <w:tr w:rsidR="00932AB1" w:rsidRPr="00C85074" w14:paraId="1D542F8F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64100D" w14:textId="14316D14" w:rsidR="009F3EDE" w:rsidRPr="00B1336D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="00971D6F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7</w:t>
            </w:r>
          </w:p>
          <w:p w14:paraId="58AFEFAF" w14:textId="2F25E554" w:rsidR="00932AB1" w:rsidRPr="00971D6F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708AF133" w14:textId="77777777" w:rsidR="00932AB1" w:rsidRDefault="00932AB1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971D6F" w:rsidRPr="00C85074" w14:paraId="37DCBE98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A88A14A" w14:textId="6B34A806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3</w:t>
            </w:r>
          </w:p>
          <w:p w14:paraId="66BA39FE" w14:textId="5FF6FA0C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114FA795" w14:textId="77777777" w:rsidR="00971D6F" w:rsidRDefault="00971D6F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971D6F" w:rsidRPr="00C85074" w14:paraId="605847B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5C4C692" w14:textId="1D0A9D3F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42</w:t>
            </w:r>
          </w:p>
          <w:p w14:paraId="75FBFC94" w14:textId="5902AF9F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5F15BF49" w14:textId="77777777" w:rsidR="00971D6F" w:rsidRDefault="00971D6F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971D6F" w:rsidRPr="00C85074" w14:paraId="3AE206BE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C296C7C" w14:textId="62B1F518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21</w:t>
            </w:r>
          </w:p>
          <w:p w14:paraId="5177AC4E" w14:textId="2374A13B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7719FBE9" w14:textId="77777777" w:rsidR="00971D6F" w:rsidRDefault="00971D6F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3FC436A1" w14:textId="77777777" w:rsidR="003654CE" w:rsidRDefault="003654CE" w:rsidP="003654CE">
      <w:pPr>
        <w:pStyle w:val="Question"/>
      </w:pPr>
      <w:r>
        <w:t>Analyze</w:t>
      </w:r>
      <w:r w:rsidRPr="003654CE">
        <w:rPr>
          <w:b/>
        </w:rPr>
        <w:t xml:space="preserve"> the </w:t>
      </w:r>
      <w:r w:rsidRPr="003654CE">
        <w:rPr>
          <w:b/>
          <w:color w:val="000000" w:themeColor="text1"/>
        </w:rPr>
        <w:t>symbols</w:t>
      </w:r>
      <w:r w:rsidRPr="003654CE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3654CE" w14:paraId="55A66702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570873E" w14:textId="77777777" w:rsidR="003654CE" w:rsidRDefault="003654CE" w:rsidP="0041567E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9013DAD" w14:textId="7DB7C5D4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FA7DBC2" w14:textId="138B1A30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3654CE" w14:paraId="2F3E559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BCAA725" w14:textId="77777777" w:rsidR="003654CE" w:rsidRDefault="003654C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8677D4" wp14:editId="68AFD80E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13566301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43D10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87B141A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4BF0563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3868ECF8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5659B22" w14:textId="77777777" w:rsidR="003654CE" w:rsidRDefault="003654C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D007B56" wp14:editId="56885B7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1225425715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0882C"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25FD19B5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9CFEAA0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4CE" w14:paraId="37DC450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C57AEDA" w14:textId="77777777" w:rsidR="003654CE" w:rsidRDefault="003654C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291003" wp14:editId="6A5816A2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79365762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051E1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ADBA2FC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7086375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75E7AA8A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85159B1" w14:textId="77777777" w:rsidR="003654CE" w:rsidRPr="004B6DA6" w:rsidRDefault="003654C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6932FF" wp14:editId="6ED63AEC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435320984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40601"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3EA929A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906D35E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870491" w14:textId="1ECFF1D2" w:rsidR="00607DA4" w:rsidRDefault="00A86E94" w:rsidP="00A86E94">
      <w:pPr>
        <w:pStyle w:val="Question"/>
        <w:rPr>
          <w:lang w:eastAsia="fr-FR" w:bidi="ar-SA"/>
        </w:rPr>
      </w:pPr>
      <w:r>
        <w:rPr>
          <w:lang w:eastAsia="fr-FR" w:bidi="ar-SA"/>
        </w:rPr>
        <w:t xml:space="preserve">What is your strategy to solve the </w:t>
      </w:r>
      <w:r w:rsidR="008C6519">
        <w:rPr>
          <w:lang w:eastAsia="fr-FR" w:bidi="ar-SA"/>
        </w:rPr>
        <w:t>problem?</w:t>
      </w:r>
    </w:p>
    <w:p w14:paraId="7636CD2B" w14:textId="77777777" w:rsidR="008C6519" w:rsidRDefault="008C6519" w:rsidP="008C6519">
      <w:pPr>
        <w:pStyle w:val="Instructions"/>
        <w:rPr>
          <w:lang w:eastAsia="fr-FR" w:bidi="ar-SA"/>
        </w:rPr>
      </w:pPr>
    </w:p>
    <w:p w14:paraId="42BF9A55" w14:textId="77777777" w:rsidR="008C6519" w:rsidRDefault="008C6519" w:rsidP="008C6519">
      <w:pPr>
        <w:pStyle w:val="Instructions"/>
        <w:rPr>
          <w:lang w:eastAsia="fr-FR" w:bidi="ar-SA"/>
        </w:rPr>
      </w:pPr>
    </w:p>
    <w:p w14:paraId="016FA847" w14:textId="77777777" w:rsidR="008C6519" w:rsidRDefault="008C6519" w:rsidP="008C6519">
      <w:pPr>
        <w:pStyle w:val="Instructions"/>
        <w:rPr>
          <w:lang w:eastAsia="fr-FR" w:bidi="ar-SA"/>
        </w:rPr>
      </w:pPr>
    </w:p>
    <w:p w14:paraId="1BCACA14" w14:textId="77777777" w:rsidR="008C6519" w:rsidRDefault="008C6519" w:rsidP="008C6519">
      <w:pPr>
        <w:pStyle w:val="Instructions"/>
        <w:rPr>
          <w:lang w:eastAsia="fr-FR" w:bidi="ar-SA"/>
        </w:rPr>
      </w:pPr>
    </w:p>
    <w:p w14:paraId="11162E5C" w14:textId="3F8B3F6C" w:rsidR="008C6519" w:rsidRPr="00A86E94" w:rsidRDefault="008C6519" w:rsidP="00A86E94">
      <w:pPr>
        <w:pStyle w:val="Question"/>
        <w:rPr>
          <w:lang w:eastAsia="fr-FR" w:bidi="ar-SA"/>
        </w:rPr>
      </w:pPr>
      <w:r>
        <w:rPr>
          <w:lang w:eastAsia="fr-FR" w:bidi="ar-SA"/>
        </w:rPr>
        <w:t>Do it.</w:t>
      </w:r>
    </w:p>
    <w:p w14:paraId="5F845E95" w14:textId="77777777" w:rsidR="00A86E94" w:rsidRPr="00A86E94" w:rsidRDefault="00A86E94" w:rsidP="00A86E94">
      <w:pPr>
        <w:pStyle w:val="Heading1"/>
        <w:rPr>
          <w:rFonts w:eastAsia="Times New Roman"/>
        </w:rPr>
      </w:pPr>
    </w:p>
    <w:p w14:paraId="7AC7127A" w14:textId="1784DFA4" w:rsidR="00607DA4" w:rsidRPr="007415BD" w:rsidRDefault="00607DA4" w:rsidP="00607DA4">
      <w:pPr>
        <w:pStyle w:val="ListParagraph"/>
        <w:numPr>
          <w:ilvl w:val="0"/>
          <w:numId w:val="23"/>
        </w:numPr>
        <w:rPr>
          <w:rFonts w:eastAsia="Times New Roman" w:cstheme="minorHAnsi"/>
        </w:rPr>
      </w:pPr>
      <w:r w:rsidRPr="007415BD">
        <w:rPr>
          <w:rFonts w:cstheme="minorHAnsi"/>
        </w:rPr>
        <w:t>Input a text in the console.</w:t>
      </w:r>
    </w:p>
    <w:p w14:paraId="421CD06D" w14:textId="77777777" w:rsidR="00607DA4" w:rsidRPr="007415BD" w:rsidRDefault="00607DA4" w:rsidP="00607DA4">
      <w:pPr>
        <w:pStyle w:val="ListParagraph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Check if the text contains only sorted digits (from lowest to highest values)</w:t>
      </w:r>
    </w:p>
    <w:p w14:paraId="262C1105" w14:textId="488F4415" w:rsidR="00607DA4" w:rsidRPr="00154DBE" w:rsidRDefault="00607DA4" w:rsidP="00607DA4">
      <w:pPr>
        <w:pStyle w:val="ListParagraph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If so, write SORTED, otherwise write NOT SORTED</w:t>
      </w:r>
    </w:p>
    <w:p w14:paraId="2004D9F8" w14:textId="68EAA062" w:rsidR="00607DA4" w:rsidRPr="00783A86" w:rsidRDefault="00607DA4" w:rsidP="00783A86">
      <w:pPr>
        <w:pStyle w:val="Question"/>
        <w:numPr>
          <w:ilvl w:val="0"/>
          <w:numId w:val="33"/>
        </w:numPr>
      </w:pPr>
      <w:r>
        <w:t xml:space="preserve">What will be the </w:t>
      </w:r>
      <w:r w:rsidRPr="00783A8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9A2A2D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52AC90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056FB5EB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00B18683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F4E8505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62520C5F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6A59195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581F594" w14:textId="77777777" w:rsidR="00607DA4" w:rsidRPr="00C85074" w:rsidRDefault="00607DA4" w:rsidP="0041567E">
            <w:pPr>
              <w:jc w:val="left"/>
            </w:pPr>
            <w:r>
              <w:t>4762</w:t>
            </w:r>
          </w:p>
        </w:tc>
        <w:tc>
          <w:tcPr>
            <w:tcW w:w="5245" w:type="dxa"/>
            <w:vAlign w:val="center"/>
          </w:tcPr>
          <w:p w14:paraId="55B70C20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607DA4" w:rsidRPr="00C85074" w14:paraId="583C2B9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2EFAA5" w14:textId="77777777" w:rsidR="00607DA4" w:rsidRDefault="00607DA4" w:rsidP="0041567E">
            <w:pPr>
              <w:jc w:val="left"/>
            </w:pPr>
            <w:r>
              <w:t>12</w:t>
            </w:r>
          </w:p>
        </w:tc>
        <w:tc>
          <w:tcPr>
            <w:tcW w:w="5245" w:type="dxa"/>
            <w:vAlign w:val="center"/>
          </w:tcPr>
          <w:p w14:paraId="6052816D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55634E2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761C090" w14:textId="77777777" w:rsidR="00607DA4" w:rsidRDefault="00607DA4" w:rsidP="0041567E">
            <w:pPr>
              <w:jc w:val="left"/>
            </w:pPr>
            <w:r>
              <w:t>1268</w:t>
            </w:r>
          </w:p>
        </w:tc>
        <w:tc>
          <w:tcPr>
            <w:tcW w:w="5245" w:type="dxa"/>
            <w:vAlign w:val="center"/>
          </w:tcPr>
          <w:p w14:paraId="1C251354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4BB37F70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B97FA3" w14:textId="77777777" w:rsidR="00607DA4" w:rsidRDefault="00607DA4" w:rsidP="0041567E">
            <w:pPr>
              <w:jc w:val="left"/>
            </w:pPr>
            <w:r>
              <w:t>1896</w:t>
            </w:r>
          </w:p>
        </w:tc>
        <w:tc>
          <w:tcPr>
            <w:tcW w:w="5245" w:type="dxa"/>
            <w:vAlign w:val="center"/>
          </w:tcPr>
          <w:p w14:paraId="306271C6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7CCF2D21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02CC29B" w14:textId="77777777" w:rsidR="00607DA4" w:rsidRDefault="00607DA4" w:rsidP="0041567E">
            <w:pPr>
              <w:jc w:val="left"/>
            </w:pPr>
            <w:r>
              <w:t>6</w:t>
            </w:r>
          </w:p>
        </w:tc>
        <w:tc>
          <w:tcPr>
            <w:tcW w:w="5245" w:type="dxa"/>
            <w:vAlign w:val="center"/>
          </w:tcPr>
          <w:p w14:paraId="103282C3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223A1399" w14:textId="29043716" w:rsidR="00607DA4" w:rsidRDefault="004A1447" w:rsidP="00783A86">
      <w:pPr>
        <w:pStyle w:val="Question"/>
      </w:pPr>
      <w:r>
        <w:t>Create a</w:t>
      </w:r>
      <w:r w:rsidR="001A5DAD">
        <w:t>n</w:t>
      </w:r>
      <w:r>
        <w:t xml:space="preserve"> algorithm that solve this problem.</w:t>
      </w:r>
    </w:p>
    <w:p w14:paraId="57EE6BEB" w14:textId="77777777" w:rsidR="001A5DAD" w:rsidRDefault="001A5DAD" w:rsidP="001A5DAD">
      <w:pPr>
        <w:pStyle w:val="Instructions"/>
      </w:pPr>
    </w:p>
    <w:p w14:paraId="05D88449" w14:textId="77777777" w:rsidR="001A5DAD" w:rsidRDefault="001A5DAD" w:rsidP="001A5DAD">
      <w:pPr>
        <w:pStyle w:val="Instructions"/>
      </w:pPr>
    </w:p>
    <w:p w14:paraId="60CDEA8D" w14:textId="77777777" w:rsidR="001A5DAD" w:rsidRDefault="001A5DAD" w:rsidP="001A5DAD">
      <w:pPr>
        <w:pStyle w:val="Instructions"/>
      </w:pPr>
    </w:p>
    <w:p w14:paraId="1F1DE03A" w14:textId="77777777" w:rsidR="001A5DAD" w:rsidRDefault="001A5DAD" w:rsidP="001A5DAD">
      <w:pPr>
        <w:pStyle w:val="Instructions"/>
      </w:pPr>
    </w:p>
    <w:p w14:paraId="40064D52" w14:textId="77777777" w:rsidR="001A5DAD" w:rsidRDefault="001A5DAD" w:rsidP="001A5DAD">
      <w:pPr>
        <w:pStyle w:val="Instructions"/>
      </w:pPr>
    </w:p>
    <w:p w14:paraId="0A1982A2" w14:textId="77777777" w:rsidR="001A5DAD" w:rsidRDefault="001A5DAD" w:rsidP="001A5DAD">
      <w:pPr>
        <w:pStyle w:val="Instructions"/>
      </w:pPr>
    </w:p>
    <w:p w14:paraId="37433991" w14:textId="77777777" w:rsidR="001A5DAD" w:rsidRDefault="001A5DAD" w:rsidP="001A5DAD">
      <w:pPr>
        <w:pStyle w:val="Instructions"/>
      </w:pPr>
    </w:p>
    <w:p w14:paraId="3795CA72" w14:textId="77777777" w:rsidR="00536216" w:rsidRDefault="00536216" w:rsidP="001A5DAD">
      <w:pPr>
        <w:pStyle w:val="Instructions"/>
      </w:pPr>
    </w:p>
    <w:p w14:paraId="56E33FA6" w14:textId="77777777" w:rsidR="00536216" w:rsidRDefault="00536216" w:rsidP="001A5DAD">
      <w:pPr>
        <w:pStyle w:val="Instructions"/>
      </w:pPr>
    </w:p>
    <w:p w14:paraId="0F10749A" w14:textId="77777777" w:rsidR="00536216" w:rsidRDefault="00536216" w:rsidP="001A5DAD">
      <w:pPr>
        <w:pStyle w:val="Instructions"/>
      </w:pPr>
    </w:p>
    <w:p w14:paraId="4C521E9D" w14:textId="77777777" w:rsidR="00536216" w:rsidRDefault="00536216" w:rsidP="001A5DAD">
      <w:pPr>
        <w:pStyle w:val="Instructions"/>
      </w:pPr>
    </w:p>
    <w:p w14:paraId="4BC656BD" w14:textId="77777777" w:rsidR="00536216" w:rsidRDefault="00536216" w:rsidP="001A5DAD">
      <w:pPr>
        <w:pStyle w:val="Instructions"/>
      </w:pPr>
    </w:p>
    <w:p w14:paraId="2A30D50E" w14:textId="77777777" w:rsidR="00536216" w:rsidRDefault="00536216" w:rsidP="001A5DAD">
      <w:pPr>
        <w:pStyle w:val="Instructions"/>
      </w:pPr>
    </w:p>
    <w:p w14:paraId="3E3F927F" w14:textId="2D8A2130" w:rsidR="00536216" w:rsidRPr="00B1336D" w:rsidRDefault="00536216" w:rsidP="001A5DAD">
      <w:pPr>
        <w:pStyle w:val="Instructions"/>
      </w:pPr>
    </w:p>
    <w:p w14:paraId="290EA582" w14:textId="77777777" w:rsidR="00607DA4" w:rsidRPr="00B1336D" w:rsidRDefault="00607DA4" w:rsidP="00607DA4">
      <w:pPr>
        <w:rPr>
          <w:rFonts w:cstheme="minorHAnsi"/>
        </w:rPr>
      </w:pPr>
    </w:p>
    <w:p w14:paraId="3F256643" w14:textId="77777777" w:rsidR="006F3D41" w:rsidRDefault="006F3D41" w:rsidP="00C24B51"/>
    <w:sectPr w:rsidR="006F3D41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B018E"/>
    <w:multiLevelType w:val="hybridMultilevel"/>
    <w:tmpl w:val="C95E9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211C4"/>
    <w:multiLevelType w:val="hybridMultilevel"/>
    <w:tmpl w:val="23A6ECC4"/>
    <w:lvl w:ilvl="0" w:tplc="7F7E6FC4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9544D"/>
    <w:multiLevelType w:val="hybridMultilevel"/>
    <w:tmpl w:val="492C7190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E1B79"/>
    <w:multiLevelType w:val="hybridMultilevel"/>
    <w:tmpl w:val="66205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F2C8C"/>
    <w:multiLevelType w:val="hybridMultilevel"/>
    <w:tmpl w:val="83445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37798">
    <w:abstractNumId w:val="12"/>
  </w:num>
  <w:num w:numId="2" w16cid:durableId="207038543">
    <w:abstractNumId w:val="15"/>
  </w:num>
  <w:num w:numId="3" w16cid:durableId="223569284">
    <w:abstractNumId w:val="17"/>
  </w:num>
  <w:num w:numId="4" w16cid:durableId="1086727084">
    <w:abstractNumId w:val="7"/>
  </w:num>
  <w:num w:numId="5" w16cid:durableId="1056658481">
    <w:abstractNumId w:val="2"/>
  </w:num>
  <w:num w:numId="6" w16cid:durableId="894853161">
    <w:abstractNumId w:val="13"/>
  </w:num>
  <w:num w:numId="7" w16cid:durableId="505176425">
    <w:abstractNumId w:val="8"/>
  </w:num>
  <w:num w:numId="8" w16cid:durableId="1772050163">
    <w:abstractNumId w:val="23"/>
  </w:num>
  <w:num w:numId="9" w16cid:durableId="1348093766">
    <w:abstractNumId w:val="3"/>
  </w:num>
  <w:num w:numId="10" w16cid:durableId="128254040">
    <w:abstractNumId w:val="14"/>
  </w:num>
  <w:num w:numId="11" w16cid:durableId="1968244440">
    <w:abstractNumId w:val="6"/>
  </w:num>
  <w:num w:numId="12" w16cid:durableId="689987293">
    <w:abstractNumId w:val="21"/>
  </w:num>
  <w:num w:numId="13" w16cid:durableId="463891949">
    <w:abstractNumId w:val="19"/>
  </w:num>
  <w:num w:numId="14" w16cid:durableId="181281163">
    <w:abstractNumId w:val="4"/>
  </w:num>
  <w:num w:numId="15" w16cid:durableId="456795528">
    <w:abstractNumId w:val="1"/>
  </w:num>
  <w:num w:numId="16" w16cid:durableId="38820571">
    <w:abstractNumId w:val="11"/>
  </w:num>
  <w:num w:numId="17" w16cid:durableId="713965021">
    <w:abstractNumId w:val="9"/>
  </w:num>
  <w:num w:numId="18" w16cid:durableId="1285578824">
    <w:abstractNumId w:val="24"/>
  </w:num>
  <w:num w:numId="19" w16cid:durableId="850339115">
    <w:abstractNumId w:val="5"/>
  </w:num>
  <w:num w:numId="20" w16cid:durableId="1018192208">
    <w:abstractNumId w:val="0"/>
  </w:num>
  <w:num w:numId="21" w16cid:durableId="1135634037">
    <w:abstractNumId w:val="18"/>
  </w:num>
  <w:num w:numId="22" w16cid:durableId="1449084053">
    <w:abstractNumId w:val="22"/>
  </w:num>
  <w:num w:numId="23" w16cid:durableId="1511408316">
    <w:abstractNumId w:val="10"/>
  </w:num>
  <w:num w:numId="24" w16cid:durableId="1432169388">
    <w:abstractNumId w:val="20"/>
  </w:num>
  <w:num w:numId="25" w16cid:durableId="103774155">
    <w:abstractNumId w:val="16"/>
  </w:num>
  <w:num w:numId="26" w16cid:durableId="1650405549">
    <w:abstractNumId w:val="18"/>
  </w:num>
  <w:num w:numId="27" w16cid:durableId="775293058">
    <w:abstractNumId w:val="18"/>
    <w:lvlOverride w:ilvl="0">
      <w:startOverride w:val="1"/>
    </w:lvlOverride>
  </w:num>
  <w:num w:numId="28" w16cid:durableId="1154879785">
    <w:abstractNumId w:val="18"/>
    <w:lvlOverride w:ilvl="0">
      <w:startOverride w:val="1"/>
    </w:lvlOverride>
  </w:num>
  <w:num w:numId="29" w16cid:durableId="1711870">
    <w:abstractNumId w:val="18"/>
    <w:lvlOverride w:ilvl="0">
      <w:startOverride w:val="1"/>
    </w:lvlOverride>
  </w:num>
  <w:num w:numId="30" w16cid:durableId="882986301">
    <w:abstractNumId w:val="18"/>
  </w:num>
  <w:num w:numId="31" w16cid:durableId="831985616">
    <w:abstractNumId w:val="18"/>
    <w:lvlOverride w:ilvl="0">
      <w:startOverride w:val="1"/>
    </w:lvlOverride>
  </w:num>
  <w:num w:numId="32" w16cid:durableId="723721899">
    <w:abstractNumId w:val="18"/>
    <w:lvlOverride w:ilvl="0">
      <w:startOverride w:val="1"/>
    </w:lvlOverride>
  </w:num>
  <w:num w:numId="33" w16cid:durableId="864558341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73"/>
    <w:rsid w:val="00046EC0"/>
    <w:rsid w:val="000538F4"/>
    <w:rsid w:val="00066D46"/>
    <w:rsid w:val="00070B3E"/>
    <w:rsid w:val="00077C91"/>
    <w:rsid w:val="00095AC0"/>
    <w:rsid w:val="000D7B8E"/>
    <w:rsid w:val="000E65F2"/>
    <w:rsid w:val="001047D8"/>
    <w:rsid w:val="00127C48"/>
    <w:rsid w:val="0014494E"/>
    <w:rsid w:val="00154DBE"/>
    <w:rsid w:val="00176DA5"/>
    <w:rsid w:val="001A5DAD"/>
    <w:rsid w:val="001D7D7F"/>
    <w:rsid w:val="001E5F0D"/>
    <w:rsid w:val="00230963"/>
    <w:rsid w:val="00235658"/>
    <w:rsid w:val="002470E0"/>
    <w:rsid w:val="00267592"/>
    <w:rsid w:val="0027597B"/>
    <w:rsid w:val="00285BCC"/>
    <w:rsid w:val="00297E0E"/>
    <w:rsid w:val="002D4629"/>
    <w:rsid w:val="003150AE"/>
    <w:rsid w:val="00337160"/>
    <w:rsid w:val="00346333"/>
    <w:rsid w:val="00361145"/>
    <w:rsid w:val="003654CE"/>
    <w:rsid w:val="00395214"/>
    <w:rsid w:val="003E18EC"/>
    <w:rsid w:val="003E3378"/>
    <w:rsid w:val="003E63EA"/>
    <w:rsid w:val="003E6809"/>
    <w:rsid w:val="00405D2C"/>
    <w:rsid w:val="00406DE4"/>
    <w:rsid w:val="00410C4A"/>
    <w:rsid w:val="00421870"/>
    <w:rsid w:val="00437BAE"/>
    <w:rsid w:val="00474FE9"/>
    <w:rsid w:val="00487E5A"/>
    <w:rsid w:val="00491B6D"/>
    <w:rsid w:val="004A1447"/>
    <w:rsid w:val="004A1E20"/>
    <w:rsid w:val="004B17C4"/>
    <w:rsid w:val="004B32ED"/>
    <w:rsid w:val="004B6DA6"/>
    <w:rsid w:val="004D2A69"/>
    <w:rsid w:val="004E6707"/>
    <w:rsid w:val="004F000A"/>
    <w:rsid w:val="00513322"/>
    <w:rsid w:val="00536216"/>
    <w:rsid w:val="00552E83"/>
    <w:rsid w:val="00592A68"/>
    <w:rsid w:val="005B1B20"/>
    <w:rsid w:val="005E7448"/>
    <w:rsid w:val="00607DA4"/>
    <w:rsid w:val="00622C39"/>
    <w:rsid w:val="006640E8"/>
    <w:rsid w:val="00672D8A"/>
    <w:rsid w:val="00685B67"/>
    <w:rsid w:val="00687D50"/>
    <w:rsid w:val="00692F2D"/>
    <w:rsid w:val="006D4265"/>
    <w:rsid w:val="006E0B94"/>
    <w:rsid w:val="006F3D41"/>
    <w:rsid w:val="0070203E"/>
    <w:rsid w:val="00705066"/>
    <w:rsid w:val="00707F5D"/>
    <w:rsid w:val="00716996"/>
    <w:rsid w:val="00747B2C"/>
    <w:rsid w:val="00783A86"/>
    <w:rsid w:val="007C1CFC"/>
    <w:rsid w:val="00800554"/>
    <w:rsid w:val="008308A7"/>
    <w:rsid w:val="008572A3"/>
    <w:rsid w:val="008835DD"/>
    <w:rsid w:val="008C6519"/>
    <w:rsid w:val="008F38EB"/>
    <w:rsid w:val="00932AB1"/>
    <w:rsid w:val="0093474B"/>
    <w:rsid w:val="00950A89"/>
    <w:rsid w:val="00971D6F"/>
    <w:rsid w:val="0099007D"/>
    <w:rsid w:val="009A710D"/>
    <w:rsid w:val="009C502E"/>
    <w:rsid w:val="009E0EFC"/>
    <w:rsid w:val="009E3456"/>
    <w:rsid w:val="009F3EDE"/>
    <w:rsid w:val="00A63A80"/>
    <w:rsid w:val="00A81D73"/>
    <w:rsid w:val="00A86449"/>
    <w:rsid w:val="00A86E94"/>
    <w:rsid w:val="00A96604"/>
    <w:rsid w:val="00AA68EC"/>
    <w:rsid w:val="00AD7958"/>
    <w:rsid w:val="00AF1867"/>
    <w:rsid w:val="00B55618"/>
    <w:rsid w:val="00B5611D"/>
    <w:rsid w:val="00BA2986"/>
    <w:rsid w:val="00BD319B"/>
    <w:rsid w:val="00C24B51"/>
    <w:rsid w:val="00C310B6"/>
    <w:rsid w:val="00C314CC"/>
    <w:rsid w:val="00C411DE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B67BF"/>
    <w:rsid w:val="00DC5C4E"/>
    <w:rsid w:val="00DE20AB"/>
    <w:rsid w:val="00E13AA0"/>
    <w:rsid w:val="00E2330F"/>
    <w:rsid w:val="00E54974"/>
    <w:rsid w:val="00E558C2"/>
    <w:rsid w:val="00EA454D"/>
    <w:rsid w:val="00EC7A19"/>
    <w:rsid w:val="00ED1925"/>
    <w:rsid w:val="00EE22E4"/>
    <w:rsid w:val="00F268FA"/>
    <w:rsid w:val="00F3100B"/>
    <w:rsid w:val="00F5142D"/>
    <w:rsid w:val="00F52F13"/>
    <w:rsid w:val="00F5675A"/>
    <w:rsid w:val="00F61A1D"/>
    <w:rsid w:val="00FD4B92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D3E1"/>
  <w15:chartTrackingRefBased/>
  <w15:docId w15:val="{51094020-3D15-4A44-B1F8-0411190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4CE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94E"/>
    <w:pPr>
      <w:keepNext/>
      <w:keepLines/>
      <w:pageBreakBefore/>
      <w:numPr>
        <w:numId w:val="25"/>
      </w:numPr>
      <w:spacing w:before="240" w:after="240"/>
      <w:ind w:left="0" w:firstLine="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494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14494E"/>
    <w:pPr>
      <w:numPr>
        <w:numId w:val="30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421870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161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PHEAKTRA.MAO</cp:lastModifiedBy>
  <cp:revision>31</cp:revision>
  <dcterms:created xsi:type="dcterms:W3CDTF">2023-07-05T03:13:00Z</dcterms:created>
  <dcterms:modified xsi:type="dcterms:W3CDTF">2023-08-07T13:18:00Z</dcterms:modified>
</cp:coreProperties>
</file>